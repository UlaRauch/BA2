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4EC2" w14:textId="77777777" w:rsidR="00160029" w:rsidRPr="00D3255F" w:rsidRDefault="00160029" w:rsidP="00160029">
      <w:pPr>
        <w:pStyle w:val="FHCWEbene1"/>
        <w:numPr>
          <w:ilvl w:val="0"/>
          <w:numId w:val="0"/>
        </w:numPr>
        <w:spacing w:after="0"/>
        <w:rPr>
          <w:rFonts w:cs="Arial"/>
          <w:caps/>
          <w:sz w:val="24"/>
          <w:szCs w:val="24"/>
        </w:rPr>
      </w:pPr>
      <w:bookmarkStart w:id="0" w:name="_Toc301441514"/>
      <w:r w:rsidRPr="00D3255F">
        <w:rPr>
          <w:sz w:val="24"/>
          <w:szCs w:val="24"/>
        </w:rPr>
        <w:t>Anmeldung der Bachelorarbeit 2</w:t>
      </w:r>
      <w:bookmarkEnd w:id="0"/>
    </w:p>
    <w:p w14:paraId="0CFD5ABF" w14:textId="77777777" w:rsidR="00160029" w:rsidRPr="00D3255F" w:rsidRDefault="00160029" w:rsidP="00160029">
      <w:pPr>
        <w:pStyle w:val="FHCWText"/>
        <w:rPr>
          <w:sz w:val="16"/>
          <w:szCs w:val="16"/>
        </w:rPr>
      </w:pP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1"/>
        <w:gridCol w:w="6711"/>
      </w:tblGrid>
      <w:tr w:rsidR="00160029" w:rsidRPr="00D31762" w14:paraId="09265B2E" w14:textId="77777777" w:rsidTr="00833609">
        <w:trPr>
          <w:trHeight w:val="460"/>
        </w:trPr>
        <w:tc>
          <w:tcPr>
            <w:tcW w:w="2991" w:type="dxa"/>
            <w:vAlign w:val="center"/>
          </w:tcPr>
          <w:p w14:paraId="6E8F0503" w14:textId="77777777" w:rsidR="00160029" w:rsidRPr="00D31762" w:rsidRDefault="00160029" w:rsidP="00AA7165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Vor- und Zuname:</w:t>
            </w:r>
          </w:p>
        </w:tc>
        <w:tc>
          <w:tcPr>
            <w:tcW w:w="6711" w:type="dxa"/>
            <w:vAlign w:val="center"/>
          </w:tcPr>
          <w:p w14:paraId="7FC023B2" w14:textId="4E5A909C" w:rsidR="00160029" w:rsidRPr="00D31762" w:rsidRDefault="0053146F" w:rsidP="00AA7165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Ursula Rauch</w:t>
            </w:r>
          </w:p>
        </w:tc>
      </w:tr>
      <w:tr w:rsidR="00160029" w:rsidRPr="00D31762" w14:paraId="299EB14F" w14:textId="77777777" w:rsidTr="00833609">
        <w:trPr>
          <w:trHeight w:val="460"/>
        </w:trPr>
        <w:tc>
          <w:tcPr>
            <w:tcW w:w="2991" w:type="dxa"/>
            <w:vAlign w:val="center"/>
          </w:tcPr>
          <w:p w14:paraId="1F849C66" w14:textId="77777777" w:rsidR="00160029" w:rsidRPr="00D31762" w:rsidRDefault="00160029" w:rsidP="00AA7165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Personenkennzeichen:</w:t>
            </w:r>
          </w:p>
        </w:tc>
        <w:tc>
          <w:tcPr>
            <w:tcW w:w="6711" w:type="dxa"/>
            <w:vAlign w:val="center"/>
          </w:tcPr>
          <w:p w14:paraId="3D70C0BC" w14:textId="3CB12A78" w:rsidR="00160029" w:rsidRPr="00D31762" w:rsidRDefault="0053146F" w:rsidP="00AA7165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C2010475042</w:t>
            </w:r>
          </w:p>
        </w:tc>
      </w:tr>
      <w:tr w:rsidR="00160029" w:rsidRPr="00D31762" w14:paraId="0F0C59EB" w14:textId="77777777" w:rsidTr="00833609">
        <w:trPr>
          <w:trHeight w:val="460"/>
        </w:trPr>
        <w:tc>
          <w:tcPr>
            <w:tcW w:w="2991" w:type="dxa"/>
            <w:tcBorders>
              <w:bottom w:val="single" w:sz="4" w:space="0" w:color="auto"/>
            </w:tcBorders>
            <w:vAlign w:val="center"/>
          </w:tcPr>
          <w:p w14:paraId="4804E257" w14:textId="77777777" w:rsidR="00160029" w:rsidRPr="00D31762" w:rsidRDefault="00160029" w:rsidP="00AA7165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Titel der Bachelorarbeit:</w:t>
            </w:r>
          </w:p>
        </w:tc>
        <w:tc>
          <w:tcPr>
            <w:tcW w:w="6711" w:type="dxa"/>
            <w:vAlign w:val="center"/>
          </w:tcPr>
          <w:p w14:paraId="7E6BF7BF" w14:textId="4851F5E6" w:rsidR="00160029" w:rsidRPr="00D31762" w:rsidRDefault="0053146F" w:rsidP="00AA7165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53146F">
              <w:rPr>
                <w:rFonts w:ascii="Verdana" w:hAnsi="Verdana" w:cs="Arial"/>
                <w:sz w:val="20"/>
                <w:szCs w:val="20"/>
              </w:rPr>
              <w:t>Implementierung von OAuth 2.1 und OpenID Connect in eine</w:t>
            </w:r>
            <w:r w:rsidR="009F7286">
              <w:rPr>
                <w:rFonts w:ascii="Verdana" w:hAnsi="Verdana" w:cs="Arial"/>
                <w:sz w:val="20"/>
                <w:szCs w:val="20"/>
              </w:rPr>
              <w:t>m Microservice-Prototyp</w:t>
            </w:r>
            <w:r w:rsidRPr="0053146F">
              <w:rPr>
                <w:rFonts w:ascii="Verdana" w:hAnsi="Verdana" w:cs="Arial"/>
                <w:sz w:val="20"/>
                <w:szCs w:val="20"/>
              </w:rPr>
              <w:t xml:space="preserve"> mit</w:t>
            </w:r>
            <w:r w:rsidR="00CA778D">
              <w:rPr>
                <w:rFonts w:ascii="Verdana" w:hAnsi="Verdana" w:cs="Arial"/>
                <w:sz w:val="20"/>
                <w:szCs w:val="20"/>
              </w:rPr>
              <w:t>hilfe von</w:t>
            </w:r>
            <w:r w:rsidRPr="0053146F">
              <w:rPr>
                <w:rFonts w:ascii="Verdana" w:hAnsi="Verdana" w:cs="Arial"/>
                <w:sz w:val="20"/>
                <w:szCs w:val="20"/>
              </w:rPr>
              <w:t xml:space="preserve"> Spring Boot 3 und Keycloak </w:t>
            </w:r>
            <w:r w:rsidR="00CA778D">
              <w:rPr>
                <w:rFonts w:ascii="Verdana" w:hAnsi="Verdana" w:cs="Arial"/>
                <w:sz w:val="20"/>
                <w:szCs w:val="20"/>
              </w:rPr>
              <w:t>S</w:t>
            </w:r>
            <w:r w:rsidRPr="0053146F">
              <w:rPr>
                <w:rFonts w:ascii="Verdana" w:hAnsi="Verdana" w:cs="Arial"/>
                <w:sz w:val="20"/>
                <w:szCs w:val="20"/>
              </w:rPr>
              <w:t>erver</w:t>
            </w:r>
            <w:r w:rsidR="00CA778D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  <w:tr w:rsidR="00160029" w:rsidRPr="0053146F" w14:paraId="4583FA81" w14:textId="77777777" w:rsidTr="00833609">
        <w:trPr>
          <w:trHeight w:val="460"/>
        </w:trPr>
        <w:tc>
          <w:tcPr>
            <w:tcW w:w="2991" w:type="dxa"/>
            <w:tcBorders>
              <w:bottom w:val="single" w:sz="4" w:space="0" w:color="auto"/>
            </w:tcBorders>
            <w:vAlign w:val="center"/>
          </w:tcPr>
          <w:p w14:paraId="67E245D7" w14:textId="77777777" w:rsidR="00160029" w:rsidRPr="00D31762" w:rsidRDefault="00160029" w:rsidP="00AA7165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Englischer Titel der BA:</w:t>
            </w:r>
          </w:p>
        </w:tc>
        <w:tc>
          <w:tcPr>
            <w:tcW w:w="6711" w:type="dxa"/>
            <w:vAlign w:val="center"/>
          </w:tcPr>
          <w:p w14:paraId="6E9E2F28" w14:textId="59574FAD" w:rsidR="00160029" w:rsidRPr="0053146F" w:rsidRDefault="00414378" w:rsidP="00AA7165">
            <w:pPr>
              <w:spacing w:before="40" w:after="40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414378">
              <w:rPr>
                <w:rFonts w:ascii="Verdana" w:hAnsi="Verdana" w:cs="Arial"/>
                <w:sz w:val="20"/>
                <w:szCs w:val="20"/>
                <w:lang w:val="en-US"/>
              </w:rPr>
              <w:t>Th</w:t>
            </w:r>
            <w:r>
              <w:rPr>
                <w:rFonts w:ascii="Verdana" w:hAnsi="Verdana" w:cs="Arial"/>
                <w:sz w:val="20"/>
                <w:szCs w:val="20"/>
                <w:lang w:val="en-US"/>
              </w:rPr>
              <w:t>e implementation of</w:t>
            </w:r>
            <w:r w:rsidR="0053146F" w:rsidRPr="0053146F">
              <w:rPr>
                <w:rFonts w:ascii="Verdana" w:hAnsi="Verdana" w:cs="Arial"/>
                <w:sz w:val="20"/>
                <w:szCs w:val="20"/>
                <w:lang w:val="en-US"/>
              </w:rPr>
              <w:t xml:space="preserve"> OAuth 2.1 and OpenID Connect in a microservice</w:t>
            </w:r>
            <w:r w:rsidR="00CA778D">
              <w:rPr>
                <w:rFonts w:ascii="Verdana" w:hAnsi="Verdana" w:cs="Arial"/>
                <w:sz w:val="20"/>
                <w:szCs w:val="20"/>
                <w:lang w:val="en-US"/>
              </w:rPr>
              <w:t xml:space="preserve"> prototype</w:t>
            </w:r>
            <w:r w:rsidR="0053146F" w:rsidRPr="0053146F">
              <w:rPr>
                <w:rFonts w:ascii="Verdana" w:hAnsi="Verdana" w:cs="Arial"/>
                <w:sz w:val="20"/>
                <w:szCs w:val="20"/>
                <w:lang w:val="en-US"/>
              </w:rPr>
              <w:t xml:space="preserve"> with Spring Boot 3 and </w:t>
            </w:r>
            <w:proofErr w:type="spellStart"/>
            <w:r w:rsidR="0053146F" w:rsidRPr="0053146F">
              <w:rPr>
                <w:rFonts w:ascii="Verdana" w:hAnsi="Verdana" w:cs="Arial"/>
                <w:sz w:val="20"/>
                <w:szCs w:val="20"/>
                <w:lang w:val="en-US"/>
              </w:rPr>
              <w:t>Keycloak</w:t>
            </w:r>
            <w:proofErr w:type="spellEnd"/>
            <w:r w:rsidR="0053146F" w:rsidRPr="0053146F">
              <w:rPr>
                <w:rFonts w:ascii="Verdana" w:hAnsi="Verdana" w:cs="Arial"/>
                <w:sz w:val="20"/>
                <w:szCs w:val="20"/>
                <w:lang w:val="en-US"/>
              </w:rPr>
              <w:t xml:space="preserve"> server</w:t>
            </w:r>
            <w:r w:rsidR="00536F7B">
              <w:rPr>
                <w:rFonts w:ascii="Verdana" w:hAnsi="Verdana" w:cs="Arial"/>
                <w:sz w:val="20"/>
                <w:szCs w:val="20"/>
                <w:lang w:val="en-US"/>
              </w:rPr>
              <w:t>.</w:t>
            </w:r>
          </w:p>
        </w:tc>
      </w:tr>
      <w:tr w:rsidR="00160029" w:rsidRPr="00D31762" w14:paraId="3D6DBF4E" w14:textId="77777777" w:rsidTr="00833609">
        <w:trPr>
          <w:trHeight w:val="460"/>
        </w:trPr>
        <w:tc>
          <w:tcPr>
            <w:tcW w:w="2991" w:type="dxa"/>
            <w:tcBorders>
              <w:bottom w:val="single" w:sz="4" w:space="0" w:color="auto"/>
            </w:tcBorders>
            <w:vAlign w:val="center"/>
          </w:tcPr>
          <w:p w14:paraId="732E1322" w14:textId="77777777" w:rsidR="00160029" w:rsidRPr="00D31762" w:rsidRDefault="00160029" w:rsidP="00160029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Betreuer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*i</w:t>
            </w: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n intern:</w:t>
            </w:r>
          </w:p>
        </w:tc>
        <w:tc>
          <w:tcPr>
            <w:tcW w:w="6711" w:type="dxa"/>
            <w:vAlign w:val="center"/>
          </w:tcPr>
          <w:p w14:paraId="49A0EB3F" w14:textId="18B4CF9B" w:rsidR="00160029" w:rsidRPr="00983814" w:rsidRDefault="0053146F" w:rsidP="00AA7165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983814">
              <w:rPr>
                <w:rFonts w:ascii="Verdana" w:hAnsi="Verdana" w:cs="Arial"/>
                <w:sz w:val="20"/>
                <w:szCs w:val="20"/>
              </w:rPr>
              <w:t>Leon Freudenthaler</w:t>
            </w:r>
          </w:p>
        </w:tc>
      </w:tr>
      <w:tr w:rsidR="00160029" w:rsidRPr="00D31762" w14:paraId="081316A2" w14:textId="77777777" w:rsidTr="00833609">
        <w:trPr>
          <w:trHeight w:val="357"/>
        </w:trPr>
        <w:tc>
          <w:tcPr>
            <w:tcW w:w="2991" w:type="dxa"/>
            <w:tcBorders>
              <w:bottom w:val="single" w:sz="4" w:space="0" w:color="auto"/>
            </w:tcBorders>
            <w:vAlign w:val="center"/>
          </w:tcPr>
          <w:p w14:paraId="3650F0FF" w14:textId="77777777" w:rsidR="00160029" w:rsidRPr="00D31762" w:rsidRDefault="00160029" w:rsidP="00160029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Betreuer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*</w:t>
            </w: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n extern: </w:t>
            </w: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br/>
            </w:r>
            <w:r w:rsidRPr="00D31762">
              <w:rPr>
                <w:rFonts w:ascii="Verdana" w:hAnsi="Verdana" w:cs="Arial"/>
                <w:bCs/>
                <w:sz w:val="20"/>
                <w:szCs w:val="20"/>
              </w:rPr>
              <w:t>(falls zutreffend)</w:t>
            </w:r>
          </w:p>
        </w:tc>
        <w:tc>
          <w:tcPr>
            <w:tcW w:w="6711" w:type="dxa"/>
            <w:tcBorders>
              <w:bottom w:val="single" w:sz="4" w:space="0" w:color="auto"/>
            </w:tcBorders>
            <w:vAlign w:val="center"/>
          </w:tcPr>
          <w:p w14:paraId="5A3A426C" w14:textId="77777777" w:rsidR="00160029" w:rsidRPr="00D31762" w:rsidRDefault="00160029" w:rsidP="00AA7165">
            <w:pPr>
              <w:spacing w:before="40" w:after="40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</w:tc>
      </w:tr>
      <w:tr w:rsidR="00160029" w:rsidRPr="00D31762" w14:paraId="4DFDF341" w14:textId="77777777" w:rsidTr="00833609">
        <w:trPr>
          <w:trHeight w:val="511"/>
        </w:trPr>
        <w:tc>
          <w:tcPr>
            <w:tcW w:w="9702" w:type="dxa"/>
            <w:gridSpan w:val="2"/>
            <w:tcBorders>
              <w:left w:val="nil"/>
              <w:right w:val="nil"/>
            </w:tcBorders>
            <w:vAlign w:val="center"/>
          </w:tcPr>
          <w:p w14:paraId="5F57FFD2" w14:textId="77777777" w:rsidR="00160029" w:rsidRPr="00D31762" w:rsidRDefault="00160029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bCs/>
                <w:sz w:val="20"/>
                <w:szCs w:val="20"/>
              </w:rPr>
            </w:pPr>
            <w:r w:rsidRPr="00D31762">
              <w:rPr>
                <w:rFonts w:ascii="Verdana" w:hAnsi="Verdana" w:cs="Arial"/>
                <w:b/>
                <w:bCs/>
                <w:sz w:val="20"/>
                <w:szCs w:val="20"/>
              </w:rPr>
              <w:t>Geplanter Inhalt</w:t>
            </w:r>
            <w:r>
              <w:rPr>
                <w:rFonts w:ascii="Verdana" w:hAnsi="Verdana" w:cs="Arial"/>
                <w:b/>
                <w:bCs/>
                <w:sz w:val="20"/>
                <w:szCs w:val="20"/>
              </w:rPr>
              <w:t>:</w:t>
            </w:r>
          </w:p>
        </w:tc>
      </w:tr>
      <w:tr w:rsidR="00160029" w:rsidRPr="00D31762" w14:paraId="4091414C" w14:textId="77777777" w:rsidTr="00833609">
        <w:trPr>
          <w:trHeight w:val="3814"/>
        </w:trPr>
        <w:tc>
          <w:tcPr>
            <w:tcW w:w="9702" w:type="dxa"/>
            <w:gridSpan w:val="2"/>
            <w:tcBorders>
              <w:bottom w:val="single" w:sz="4" w:space="0" w:color="auto"/>
            </w:tcBorders>
          </w:tcPr>
          <w:p w14:paraId="7CED97E4" w14:textId="0C70949F" w:rsidR="00833609" w:rsidRDefault="00160029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Thematik:</w:t>
            </w:r>
            <w:r w:rsidR="0053146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53146F" w:rsidRPr="0053146F">
              <w:rPr>
                <w:rFonts w:ascii="Verdana" w:hAnsi="Verdana" w:cs="Arial"/>
                <w:sz w:val="20"/>
                <w:szCs w:val="20"/>
              </w:rPr>
              <w:t>Implementierung von OAuth2</w:t>
            </w:r>
            <w:r w:rsidR="0053146F">
              <w:rPr>
                <w:rFonts w:ascii="Verdana" w:hAnsi="Verdana" w:cs="Arial"/>
                <w:sz w:val="20"/>
                <w:szCs w:val="20"/>
              </w:rPr>
              <w:t>/OpenID Connect (OIDC)</w:t>
            </w:r>
            <w:r w:rsidR="0053146F" w:rsidRPr="0053146F">
              <w:rPr>
                <w:rFonts w:ascii="Verdana" w:hAnsi="Verdana" w:cs="Arial"/>
                <w:sz w:val="20"/>
                <w:szCs w:val="20"/>
              </w:rPr>
              <w:t xml:space="preserve"> und  Authorisierung und Authentifizierung in einer Microservice-basierten Architektur</w:t>
            </w:r>
            <w:r w:rsidR="004961A4">
              <w:rPr>
                <w:rFonts w:ascii="Verdana" w:hAnsi="Verdana" w:cs="Arial"/>
                <w:sz w:val="20"/>
                <w:szCs w:val="20"/>
              </w:rPr>
              <w:t xml:space="preserve"> (MSA)</w:t>
            </w:r>
            <w:r w:rsidR="0053146F" w:rsidRPr="0053146F">
              <w:rPr>
                <w:rFonts w:ascii="Verdana" w:hAnsi="Verdana" w:cs="Arial"/>
                <w:sz w:val="20"/>
                <w:szCs w:val="20"/>
              </w:rPr>
              <w:t xml:space="preserve"> mithilfe von Spring Boot 3 und Keycloak</w:t>
            </w:r>
            <w:r w:rsidR="004961A4">
              <w:rPr>
                <w:rFonts w:ascii="Verdana" w:hAnsi="Verdana" w:cs="Arial"/>
                <w:sz w:val="20"/>
                <w:szCs w:val="20"/>
              </w:rPr>
              <w:t>.</w:t>
            </w:r>
          </w:p>
          <w:p w14:paraId="21112321" w14:textId="77777777" w:rsidR="0053146F" w:rsidRDefault="0053146F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14:paraId="120A6A99" w14:textId="0D39249C" w:rsidR="0053146F" w:rsidRPr="0053146F" w:rsidRDefault="00160029" w:rsidP="0053146F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  <w:lang w:val="de-DE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Forschungsfrage:</w:t>
            </w:r>
            <w:r w:rsidR="0053146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53146F" w:rsidRPr="0053146F">
              <w:rPr>
                <w:rFonts w:ascii="Verdana" w:hAnsi="Verdana" w:cs="Arial"/>
                <w:sz w:val="20"/>
                <w:szCs w:val="20"/>
                <w:lang w:val="de-DE"/>
              </w:rPr>
              <w:t>Wie kann man OAuth2/</w:t>
            </w:r>
            <w:r w:rsidR="0053146F">
              <w:rPr>
                <w:rFonts w:ascii="Verdana" w:hAnsi="Verdana" w:cs="Arial"/>
                <w:sz w:val="20"/>
                <w:szCs w:val="20"/>
                <w:lang w:val="de-DE"/>
              </w:rPr>
              <w:t>OIDC</w:t>
            </w:r>
            <w:r w:rsidR="0053146F"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mit Spring Boot 3 und Keycloak (ohne Keycloak-Adapter</w:t>
            </w:r>
            <w:r w:rsid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für Spring Boot</w:t>
            </w:r>
            <w:r w:rsidR="0053146F" w:rsidRPr="0053146F">
              <w:rPr>
                <w:rFonts w:ascii="Verdana" w:hAnsi="Verdana" w:cs="Arial"/>
                <w:sz w:val="20"/>
                <w:szCs w:val="20"/>
                <w:lang w:val="de-DE"/>
              </w:rPr>
              <w:t>) implementieren?</w:t>
            </w:r>
          </w:p>
          <w:p w14:paraId="5C15DE95" w14:textId="7267A795" w:rsidR="004961A4" w:rsidRDefault="004961A4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  <w:lang w:val="de-DE"/>
              </w:rPr>
            </w:pPr>
            <w:r>
              <w:rPr>
                <w:rFonts w:ascii="Verdana" w:hAnsi="Verdana" w:cs="Arial"/>
                <w:sz w:val="20"/>
                <w:szCs w:val="20"/>
                <w:lang w:val="de-DE"/>
              </w:rPr>
              <w:t xml:space="preserve">Wie wirkt sich </w:t>
            </w:r>
            <w:r w:rsidR="009F7286">
              <w:rPr>
                <w:rFonts w:ascii="Verdana" w:hAnsi="Verdana" w:cs="Arial"/>
                <w:sz w:val="20"/>
                <w:szCs w:val="20"/>
                <w:lang w:val="de-DE"/>
              </w:rPr>
              <w:t>dabei die Implementierung des Gateways im Microservicesystem als Oauth2-Client auf die Performance aus im Unterschied zur Implementierung als Resource Server?</w:t>
            </w:r>
          </w:p>
          <w:p w14:paraId="465EA5E7" w14:textId="77777777" w:rsidR="00833609" w:rsidRDefault="00833609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14:paraId="380F7738" w14:textId="41FE3E2D" w:rsidR="00160029" w:rsidRDefault="00160029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Vorgehensweise:</w:t>
            </w:r>
          </w:p>
          <w:p w14:paraId="730F1E86" w14:textId="4C12DE86" w:rsidR="0053146F" w:rsidRPr="0053146F" w:rsidRDefault="0053146F" w:rsidP="0053146F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  <w:lang w:val="de-DE"/>
              </w:rPr>
            </w:pP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>Frage 1:</w:t>
            </w:r>
            <w:r>
              <w:rPr>
                <w:rFonts w:ascii="Verdana" w:hAnsi="Verdana" w:cs="Arial"/>
                <w:sz w:val="20"/>
                <w:szCs w:val="20"/>
                <w:lang w:val="de-DE"/>
              </w:rPr>
              <w:t xml:space="preserve"> Implementierung von Oauth2 und OpenID Connect in einem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lang w:val="de-DE"/>
              </w:rPr>
              <w:t>Microservicesystem als Prototyp,</w:t>
            </w:r>
            <w:r w:rsidR="004961A4">
              <w:rPr>
                <w:rFonts w:ascii="Verdana" w:hAnsi="Verdana" w:cs="Arial"/>
                <w:sz w:val="20"/>
                <w:szCs w:val="20"/>
                <w:lang w:val="de-DE"/>
              </w:rPr>
              <w:t xml:space="preserve"> sowie eine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Analyse</w:t>
            </w:r>
            <w:r w:rsidR="004961A4">
              <w:rPr>
                <w:rFonts w:ascii="Verdana" w:hAnsi="Verdana" w:cs="Arial"/>
                <w:sz w:val="20"/>
                <w:szCs w:val="20"/>
                <w:lang w:val="de-DE"/>
              </w:rPr>
              <w:t xml:space="preserve"> darüber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lang w:val="de-DE"/>
              </w:rPr>
              <w:t>inwieweit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lang w:val="de-DE"/>
              </w:rPr>
              <w:t>die Oauth2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>Spe</w:t>
            </w:r>
            <w:r>
              <w:rPr>
                <w:rFonts w:ascii="Verdana" w:hAnsi="Verdana" w:cs="Arial"/>
                <w:sz w:val="20"/>
                <w:szCs w:val="20"/>
                <w:lang w:val="de-DE"/>
              </w:rPr>
              <w:t>zifikationen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erfüllt werden</w:t>
            </w:r>
          </w:p>
          <w:p w14:paraId="64C04E85" w14:textId="30CF284C" w:rsidR="00160029" w:rsidRPr="004961A4" w:rsidRDefault="0053146F" w:rsidP="00AA7165">
            <w:pPr>
              <w:tabs>
                <w:tab w:val="right" w:leader="underscore" w:pos="4560"/>
              </w:tabs>
              <w:spacing w:before="40" w:after="40"/>
              <w:rPr>
                <w:rFonts w:ascii="Verdana" w:hAnsi="Verdana" w:cs="Arial"/>
                <w:sz w:val="20"/>
                <w:szCs w:val="20"/>
                <w:lang w:val="de-DE"/>
              </w:rPr>
            </w:pP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>Frage 2: Messen</w:t>
            </w:r>
            <w:r w:rsidR="004961A4">
              <w:rPr>
                <w:rFonts w:ascii="Verdana" w:hAnsi="Verdana" w:cs="Arial"/>
                <w:sz w:val="20"/>
                <w:szCs w:val="20"/>
                <w:lang w:val="de-DE"/>
              </w:rPr>
              <w:t xml:space="preserve"> und Vergleichen</w:t>
            </w:r>
            <w:r w:rsidRPr="0053146F">
              <w:rPr>
                <w:rFonts w:ascii="Verdana" w:hAnsi="Verdana" w:cs="Arial"/>
                <w:sz w:val="20"/>
                <w:szCs w:val="20"/>
                <w:lang w:val="de-DE"/>
              </w:rPr>
              <w:t xml:space="preserve"> der Performance beider Varianten mit Apache JMeter</w:t>
            </w:r>
          </w:p>
        </w:tc>
      </w:tr>
    </w:tbl>
    <w:p w14:paraId="1F82D98D" w14:textId="77777777" w:rsidR="00160029" w:rsidRPr="00D31762" w:rsidRDefault="00160029" w:rsidP="00160029">
      <w:pPr>
        <w:tabs>
          <w:tab w:val="right" w:leader="underscore" w:pos="6340"/>
        </w:tabs>
        <w:rPr>
          <w:rFonts w:ascii="Verdana" w:hAnsi="Verdana" w:cs="Arial"/>
          <w:sz w:val="20"/>
        </w:rPr>
      </w:pPr>
    </w:p>
    <w:p w14:paraId="79E0C0FF" w14:textId="77777777" w:rsidR="00160029" w:rsidRPr="00D31762" w:rsidRDefault="00160029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7AC2DB1B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1A04673D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381F0623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0EAD4E30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11C43F58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3E59017B" w14:textId="299D4747" w:rsidR="00160029" w:rsidRPr="00D31762" w:rsidRDefault="00160029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  <w:r w:rsidRPr="00D31762">
        <w:rPr>
          <w:rFonts w:ascii="Verdana" w:hAnsi="Verdana" w:cs="Arial"/>
          <w:sz w:val="20"/>
        </w:rPr>
        <w:t>Datum</w:t>
      </w:r>
      <w:r>
        <w:rPr>
          <w:rFonts w:ascii="Verdana" w:hAnsi="Verdana" w:cs="Arial"/>
          <w:sz w:val="20"/>
        </w:rPr>
        <w:t xml:space="preserve"> /</w:t>
      </w:r>
      <w:r w:rsidRPr="00D31762">
        <w:rPr>
          <w:rFonts w:ascii="Verdana" w:hAnsi="Verdana" w:cs="Arial"/>
          <w:sz w:val="20"/>
        </w:rPr>
        <w:t xml:space="preserve"> Unterschrift Studierende</w:t>
      </w:r>
      <w:r>
        <w:rPr>
          <w:rFonts w:ascii="Verdana" w:hAnsi="Verdana" w:cs="Arial"/>
          <w:sz w:val="20"/>
        </w:rPr>
        <w:t>*</w:t>
      </w:r>
      <w:r w:rsidRPr="00D31762">
        <w:rPr>
          <w:rFonts w:ascii="Verdana" w:hAnsi="Verdana" w:cs="Arial"/>
          <w:sz w:val="20"/>
        </w:rPr>
        <w:t>r:</w:t>
      </w:r>
      <w:r w:rsidRPr="00D31762">
        <w:rPr>
          <w:rFonts w:ascii="Verdana" w:hAnsi="Verdana" w:cs="Arial"/>
          <w:sz w:val="20"/>
        </w:rPr>
        <w:tab/>
      </w:r>
      <w:r w:rsidRPr="00D31762">
        <w:rPr>
          <w:rFonts w:ascii="Verdana" w:hAnsi="Verdana" w:cs="Arial"/>
          <w:sz w:val="20"/>
        </w:rPr>
        <w:tab/>
      </w:r>
    </w:p>
    <w:p w14:paraId="779A957C" w14:textId="77777777" w:rsidR="00160029" w:rsidRDefault="00160029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32"/>
          <w:szCs w:val="32"/>
        </w:rPr>
      </w:pPr>
    </w:p>
    <w:p w14:paraId="25A4A729" w14:textId="77777777" w:rsidR="004961A4" w:rsidRPr="00D31762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32"/>
          <w:szCs w:val="32"/>
        </w:rPr>
      </w:pPr>
    </w:p>
    <w:p w14:paraId="0065B308" w14:textId="77777777" w:rsidR="00160029" w:rsidRPr="00D31762" w:rsidRDefault="00160029" w:rsidP="00160029">
      <w:pPr>
        <w:tabs>
          <w:tab w:val="left" w:pos="4253"/>
          <w:tab w:val="right" w:leader="underscore" w:pos="4560"/>
          <w:tab w:val="right" w:leader="underscore" w:pos="9214"/>
        </w:tabs>
        <w:rPr>
          <w:rFonts w:ascii="Verdana" w:hAnsi="Verdana" w:cs="Arial"/>
          <w:sz w:val="20"/>
        </w:rPr>
      </w:pPr>
      <w:r w:rsidRPr="00D31762">
        <w:rPr>
          <w:rFonts w:ascii="Verdana" w:hAnsi="Verdana" w:cs="Arial"/>
          <w:sz w:val="20"/>
        </w:rPr>
        <w:t>Ich bestätige, die Anmeldung zur Bachelorarbeit 2 zur Kenntnis genommen zu haben und der/dem Studierenden mein Einverständnis zur Betreuung gegeben zu haben.</w:t>
      </w:r>
    </w:p>
    <w:p w14:paraId="5891EC7B" w14:textId="77777777" w:rsidR="00160029" w:rsidRDefault="00160029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2353E3A1" w14:textId="77777777" w:rsidR="004961A4" w:rsidRDefault="004961A4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7A247732" w14:textId="77777777" w:rsidR="004961A4" w:rsidRDefault="004961A4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191EAD11" w14:textId="77777777" w:rsidR="004961A4" w:rsidRDefault="004961A4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712A1BD3" w14:textId="77777777" w:rsidR="00160029" w:rsidRDefault="00160029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1C688035" w14:textId="77777777" w:rsidR="004961A4" w:rsidRPr="00D31762" w:rsidRDefault="004961A4" w:rsidP="00160029">
      <w:pPr>
        <w:tabs>
          <w:tab w:val="left" w:pos="4253"/>
          <w:tab w:val="left" w:leader="underscore" w:pos="5387"/>
          <w:tab w:val="left" w:pos="8222"/>
          <w:tab w:val="right" w:leader="underscore" w:pos="9214"/>
        </w:tabs>
        <w:rPr>
          <w:rFonts w:ascii="Verdana" w:hAnsi="Verdana" w:cs="Arial"/>
          <w:sz w:val="20"/>
        </w:rPr>
      </w:pPr>
    </w:p>
    <w:p w14:paraId="441EFE8C" w14:textId="2495AB56" w:rsidR="00160029" w:rsidRPr="00D31762" w:rsidRDefault="00160029" w:rsidP="004961A4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  <w:r w:rsidRPr="00D31762">
        <w:rPr>
          <w:rFonts w:ascii="Verdana" w:hAnsi="Verdana" w:cs="Arial"/>
          <w:sz w:val="20"/>
        </w:rPr>
        <w:t>Datum</w:t>
      </w:r>
      <w:r>
        <w:rPr>
          <w:rFonts w:ascii="Verdana" w:hAnsi="Verdana" w:cs="Arial"/>
          <w:sz w:val="20"/>
        </w:rPr>
        <w:t xml:space="preserve"> / </w:t>
      </w:r>
      <w:r w:rsidRPr="00D31762">
        <w:rPr>
          <w:rFonts w:ascii="Verdana" w:hAnsi="Verdana" w:cs="Arial"/>
          <w:sz w:val="20"/>
        </w:rPr>
        <w:t>Unterschrift Betreuer</w:t>
      </w:r>
      <w:r>
        <w:rPr>
          <w:rFonts w:ascii="Verdana" w:hAnsi="Verdana" w:cs="Arial"/>
          <w:sz w:val="20"/>
        </w:rPr>
        <w:t>*i</w:t>
      </w:r>
      <w:r w:rsidRPr="00D31762">
        <w:rPr>
          <w:rFonts w:ascii="Verdana" w:hAnsi="Verdana" w:cs="Arial"/>
          <w:sz w:val="20"/>
        </w:rPr>
        <w:t xml:space="preserve">n intern: </w:t>
      </w:r>
      <w:r w:rsidRPr="00D31762">
        <w:rPr>
          <w:rFonts w:ascii="Verdana" w:hAnsi="Verdana" w:cs="Arial"/>
          <w:sz w:val="20"/>
        </w:rPr>
        <w:tab/>
      </w:r>
      <w:r w:rsidRPr="00D31762">
        <w:rPr>
          <w:rFonts w:ascii="Verdana" w:hAnsi="Verdana" w:cs="Arial"/>
          <w:sz w:val="20"/>
        </w:rPr>
        <w:tab/>
      </w:r>
    </w:p>
    <w:p w14:paraId="23010E4D" w14:textId="77777777" w:rsidR="004961A4" w:rsidRDefault="004961A4" w:rsidP="00160029">
      <w:pPr>
        <w:tabs>
          <w:tab w:val="left" w:pos="4253"/>
          <w:tab w:val="right" w:leader="underscore" w:pos="9214"/>
        </w:tabs>
        <w:rPr>
          <w:rFonts w:ascii="Verdana" w:hAnsi="Verdana" w:cs="Arial"/>
          <w:sz w:val="20"/>
        </w:rPr>
      </w:pPr>
    </w:p>
    <w:p w14:paraId="216A3191" w14:textId="77777777" w:rsidR="00E1230A" w:rsidRPr="001E3EC2" w:rsidRDefault="00E1230A" w:rsidP="00431547">
      <w:pPr>
        <w:rPr>
          <w:rFonts w:asciiTheme="majorHAnsi" w:hAnsiTheme="majorHAnsi"/>
          <w:sz w:val="22"/>
          <w:szCs w:val="22"/>
        </w:rPr>
      </w:pPr>
    </w:p>
    <w:sectPr w:rsidR="00E1230A" w:rsidRPr="001E3EC2" w:rsidSect="009421A4">
      <w:headerReference w:type="first" r:id="rId11"/>
      <w:footerReference w:type="first" r:id="rId12"/>
      <w:pgSz w:w="11906" w:h="16838" w:code="9"/>
      <w:pgMar w:top="1418" w:right="1134" w:bottom="1134" w:left="1418" w:header="612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C152" w14:textId="77777777" w:rsidR="00BD3DC2" w:rsidRDefault="00BD3DC2">
      <w:r>
        <w:separator/>
      </w:r>
    </w:p>
  </w:endnote>
  <w:endnote w:type="continuationSeparator" w:id="0">
    <w:p w14:paraId="4BE1161D" w14:textId="77777777" w:rsidR="00BD3DC2" w:rsidRDefault="00BD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BE4BC" w14:textId="77777777" w:rsidR="00132D32" w:rsidRPr="00BD7C9C" w:rsidRDefault="00132D32" w:rsidP="00BD7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7E9A" w14:textId="77777777" w:rsidR="00BD3DC2" w:rsidRDefault="00BD3DC2">
      <w:r>
        <w:separator/>
      </w:r>
    </w:p>
  </w:footnote>
  <w:footnote w:type="continuationSeparator" w:id="0">
    <w:p w14:paraId="53FFEA12" w14:textId="77777777" w:rsidR="00BD3DC2" w:rsidRDefault="00BD3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3EEFC" w14:textId="77777777" w:rsidR="00132D32" w:rsidRPr="00BE614C" w:rsidRDefault="00132D32" w:rsidP="00BE614C">
    <w:pPr>
      <w:pStyle w:val="FHCWKopfzeileFett"/>
      <w:ind w:left="0"/>
      <w:rPr>
        <w:b w:val="0"/>
        <w:color w:val="4D4D4D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E24A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6C13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A4E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02B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AE9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0A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60D0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1C15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D20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9A45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69C5"/>
    <w:multiLevelType w:val="hybridMultilevel"/>
    <w:tmpl w:val="CB2ABDD8"/>
    <w:lvl w:ilvl="0" w:tplc="8CB8066A">
      <w:start w:val="1"/>
      <w:numFmt w:val="bullet"/>
      <w:pStyle w:val="FHCWAufzhlung"/>
      <w:lvlText w:val="&gt;"/>
      <w:lvlJc w:val="left"/>
      <w:pPr>
        <w:tabs>
          <w:tab w:val="num" w:pos="0"/>
        </w:tabs>
        <w:ind w:left="0" w:firstLine="0"/>
      </w:pPr>
      <w:rPr>
        <w:rFonts w:ascii="Verdana" w:hAnsi="Verdana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55014"/>
    <w:multiLevelType w:val="multilevel"/>
    <w:tmpl w:val="37D8E2CA"/>
    <w:lvl w:ilvl="0">
      <w:start w:val="1"/>
      <w:numFmt w:val="decimal"/>
      <w:pStyle w:val="FHCWEbene1"/>
      <w:lvlText w:val="%1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6"/>
        <w:szCs w:val="26"/>
      </w:rPr>
    </w:lvl>
    <w:lvl w:ilvl="1">
      <w:start w:val="1"/>
      <w:numFmt w:val="decimal"/>
      <w:pStyle w:val="FHCWEbene2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656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64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440"/>
      </w:pPr>
      <w:rPr>
        <w:rFonts w:hint="default"/>
      </w:rPr>
    </w:lvl>
  </w:abstractNum>
  <w:abstractNum w:abstractNumId="12" w15:restartNumberingAfterBreak="0">
    <w:nsid w:val="164E69A6"/>
    <w:multiLevelType w:val="multilevel"/>
    <w:tmpl w:val="EAC29AA4"/>
    <w:lvl w:ilvl="0">
      <w:start w:val="1"/>
      <w:numFmt w:val="bullet"/>
      <w:pStyle w:val="FHCWGliederungxx"/>
      <w:lvlText w:val="&gt;"/>
      <w:lvlJc w:val="left"/>
      <w:pPr>
        <w:tabs>
          <w:tab w:val="num" w:pos="227"/>
        </w:tabs>
        <w:ind w:left="227" w:hanging="227"/>
      </w:pPr>
      <w:rPr>
        <w:rFonts w:ascii="Verdana" w:hAnsi="Verdana" w:hint="default"/>
        <w:b w:val="0"/>
        <w:i w:val="0"/>
        <w:sz w:val="18"/>
        <w:szCs w:val="18"/>
      </w:rPr>
    </w:lvl>
    <w:lvl w:ilvl="1">
      <w:start w:val="1"/>
      <w:numFmt w:val="bullet"/>
      <w:pStyle w:val="FHCWGliederungxx0"/>
      <w:lvlText w:val="&gt;"/>
      <w:lvlJc w:val="left"/>
      <w:pPr>
        <w:tabs>
          <w:tab w:val="num" w:pos="794"/>
        </w:tabs>
        <w:ind w:left="794" w:hanging="227"/>
      </w:pPr>
      <w:rPr>
        <w:rFonts w:ascii="Verdana" w:hAnsi="Verdana" w:hint="default"/>
        <w:b w:val="0"/>
        <w:i w:val="0"/>
        <w:sz w:val="18"/>
        <w:szCs w:val="18"/>
      </w:rPr>
    </w:lvl>
    <w:lvl w:ilvl="2">
      <w:start w:val="1"/>
      <w:numFmt w:val="bullet"/>
      <w:pStyle w:val="FHCWGliederungxx1"/>
      <w:lvlText w:val="&gt;"/>
      <w:lvlJc w:val="left"/>
      <w:pPr>
        <w:tabs>
          <w:tab w:val="num" w:pos="1361"/>
        </w:tabs>
        <w:ind w:left="1361" w:hanging="227"/>
      </w:pPr>
      <w:rPr>
        <w:rFonts w:ascii="Verdana" w:hAnsi="Verdana" w:hint="default"/>
        <w:b w:val="0"/>
        <w:i w:val="0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188E42BB"/>
    <w:multiLevelType w:val="multilevel"/>
    <w:tmpl w:val="E4A089FE"/>
    <w:lvl w:ilvl="0">
      <w:start w:val="1"/>
      <w:numFmt w:val="decimal"/>
      <w:pStyle w:val="FHCWGliederung1xx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pStyle w:val="FHCWGliederungx1x"/>
      <w:lvlText w:val="%2."/>
      <w:lvlJc w:val="left"/>
      <w:pPr>
        <w:tabs>
          <w:tab w:val="num" w:pos="792"/>
        </w:tabs>
        <w:ind w:left="792" w:hanging="225"/>
      </w:pPr>
      <w:rPr>
        <w:rFonts w:hint="default"/>
      </w:rPr>
    </w:lvl>
    <w:lvl w:ilvl="2">
      <w:start w:val="1"/>
      <w:numFmt w:val="decimal"/>
      <w:pStyle w:val="FHCWGliederungxx10"/>
      <w:lvlText w:val="%3."/>
      <w:lvlJc w:val="left"/>
      <w:pPr>
        <w:tabs>
          <w:tab w:val="num" w:pos="1361"/>
        </w:tabs>
        <w:ind w:left="1361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91F4EF6"/>
    <w:multiLevelType w:val="hybridMultilevel"/>
    <w:tmpl w:val="4A52AC98"/>
    <w:lvl w:ilvl="0" w:tplc="D2105142">
      <w:numFmt w:val="bullet"/>
      <w:pStyle w:val="Aufzhlung1"/>
      <w:lvlText w:val=""/>
      <w:lvlJc w:val="left"/>
      <w:pPr>
        <w:tabs>
          <w:tab w:val="num" w:pos="567"/>
        </w:tabs>
        <w:ind w:left="567" w:hanging="227"/>
      </w:pPr>
      <w:rPr>
        <w:rFonts w:ascii="Symbol" w:hAnsi="Symbol" w:hint="default"/>
        <w:b/>
        <w:i w:val="0"/>
      </w:rPr>
    </w:lvl>
    <w:lvl w:ilvl="1" w:tplc="3B0E12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445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E5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217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FC4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4A30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D81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BC1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C30D8"/>
    <w:multiLevelType w:val="hybridMultilevel"/>
    <w:tmpl w:val="F7EA5594"/>
    <w:lvl w:ilvl="0" w:tplc="7E3C30F0">
      <w:start w:val="1"/>
      <w:numFmt w:val="lowerLetter"/>
      <w:pStyle w:val="FHCWAufzhlunga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C0D1C"/>
    <w:multiLevelType w:val="hybridMultilevel"/>
    <w:tmpl w:val="39B06B7A"/>
    <w:lvl w:ilvl="0" w:tplc="9636FBE0">
      <w:start w:val="1"/>
      <w:numFmt w:val="decimal"/>
      <w:pStyle w:val="FHCWAufzhlung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905A4"/>
    <w:multiLevelType w:val="multilevel"/>
    <w:tmpl w:val="8C9CCD70"/>
    <w:lvl w:ilvl="0">
      <w:start w:val="1"/>
      <w:numFmt w:val="lowerLetter"/>
      <w:pStyle w:val="FHCWGliederungaxx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lowerLetter"/>
      <w:pStyle w:val="FHCWGliederungxax"/>
      <w:lvlText w:val="%2)"/>
      <w:lvlJc w:val="left"/>
      <w:pPr>
        <w:tabs>
          <w:tab w:val="num" w:pos="794"/>
        </w:tabs>
        <w:ind w:left="794" w:hanging="227"/>
      </w:pPr>
      <w:rPr>
        <w:rFonts w:hint="default"/>
      </w:rPr>
    </w:lvl>
    <w:lvl w:ilvl="2">
      <w:start w:val="1"/>
      <w:numFmt w:val="lowerLetter"/>
      <w:pStyle w:val="FHCWGliederungxxa"/>
      <w:lvlText w:val="%3)"/>
      <w:lvlJc w:val="left"/>
      <w:pPr>
        <w:tabs>
          <w:tab w:val="num" w:pos="1361"/>
        </w:tabs>
        <w:ind w:left="1361" w:hanging="22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717192332">
    <w:abstractNumId w:val="14"/>
  </w:num>
  <w:num w:numId="2" w16cid:durableId="1150092593">
    <w:abstractNumId w:val="10"/>
  </w:num>
  <w:num w:numId="3" w16cid:durableId="2107194465">
    <w:abstractNumId w:val="16"/>
  </w:num>
  <w:num w:numId="4" w16cid:durableId="493301834">
    <w:abstractNumId w:val="15"/>
  </w:num>
  <w:num w:numId="5" w16cid:durableId="2063095292">
    <w:abstractNumId w:val="11"/>
  </w:num>
  <w:num w:numId="6" w16cid:durableId="893663006">
    <w:abstractNumId w:val="12"/>
  </w:num>
  <w:num w:numId="7" w16cid:durableId="1275550328">
    <w:abstractNumId w:val="13"/>
  </w:num>
  <w:num w:numId="8" w16cid:durableId="2002346970">
    <w:abstractNumId w:val="17"/>
  </w:num>
  <w:num w:numId="9" w16cid:durableId="1223760864">
    <w:abstractNumId w:val="9"/>
  </w:num>
  <w:num w:numId="10" w16cid:durableId="453720852">
    <w:abstractNumId w:val="7"/>
  </w:num>
  <w:num w:numId="11" w16cid:durableId="1127355113">
    <w:abstractNumId w:val="6"/>
  </w:num>
  <w:num w:numId="12" w16cid:durableId="1335380128">
    <w:abstractNumId w:val="5"/>
  </w:num>
  <w:num w:numId="13" w16cid:durableId="556822458">
    <w:abstractNumId w:val="4"/>
  </w:num>
  <w:num w:numId="14" w16cid:durableId="1865168673">
    <w:abstractNumId w:val="8"/>
  </w:num>
  <w:num w:numId="15" w16cid:durableId="1787579792">
    <w:abstractNumId w:val="3"/>
  </w:num>
  <w:num w:numId="16" w16cid:durableId="1679693196">
    <w:abstractNumId w:val="2"/>
  </w:num>
  <w:num w:numId="17" w16cid:durableId="286086570">
    <w:abstractNumId w:val="1"/>
  </w:num>
  <w:num w:numId="18" w16cid:durableId="757943507">
    <w:abstractNumId w:val="0"/>
  </w:num>
  <w:num w:numId="19" w16cid:durableId="942611501">
    <w:abstractNumId w:val="14"/>
  </w:num>
  <w:num w:numId="20" w16cid:durableId="1147283972">
    <w:abstractNumId w:val="10"/>
  </w:num>
  <w:num w:numId="21" w16cid:durableId="272984783">
    <w:abstractNumId w:val="16"/>
  </w:num>
  <w:num w:numId="22" w16cid:durableId="783421592">
    <w:abstractNumId w:val="15"/>
  </w:num>
  <w:num w:numId="23" w16cid:durableId="457185455">
    <w:abstractNumId w:val="11"/>
  </w:num>
  <w:num w:numId="24" w16cid:durableId="145051872">
    <w:abstractNumId w:val="11"/>
  </w:num>
  <w:num w:numId="25" w16cid:durableId="1607999898">
    <w:abstractNumId w:val="12"/>
  </w:num>
  <w:num w:numId="26" w16cid:durableId="819344125">
    <w:abstractNumId w:val="13"/>
  </w:num>
  <w:num w:numId="27" w16cid:durableId="1228226342">
    <w:abstractNumId w:val="17"/>
  </w:num>
  <w:num w:numId="28" w16cid:durableId="1663267657">
    <w:abstractNumId w:val="12"/>
  </w:num>
  <w:num w:numId="29" w16cid:durableId="360975152">
    <w:abstractNumId w:val="13"/>
  </w:num>
  <w:num w:numId="30" w16cid:durableId="881789539">
    <w:abstractNumId w:val="17"/>
  </w:num>
  <w:num w:numId="31" w16cid:durableId="523203442">
    <w:abstractNumId w:val="12"/>
  </w:num>
  <w:num w:numId="32" w16cid:durableId="1090463891">
    <w:abstractNumId w:val="13"/>
  </w:num>
  <w:num w:numId="33" w16cid:durableId="425885003">
    <w:abstractNumId w:val="17"/>
  </w:num>
  <w:num w:numId="34" w16cid:durableId="1503929402">
    <w:abstractNumId w:val="17"/>
  </w:num>
  <w:num w:numId="35" w16cid:durableId="1163621640">
    <w:abstractNumId w:val="17"/>
  </w:num>
  <w:num w:numId="36" w16cid:durableId="1877280505">
    <w:abstractNumId w:val="17"/>
  </w:num>
  <w:num w:numId="37" w16cid:durableId="963269698">
    <w:abstractNumId w:val="17"/>
  </w:num>
  <w:num w:numId="38" w16cid:durableId="1859926861">
    <w:abstractNumId w:val="17"/>
  </w:num>
  <w:num w:numId="39" w16cid:durableId="1981379006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050">
      <o:colormru v:ext="edit" colors="#b4ccb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5CC"/>
    <w:rsid w:val="00010B3B"/>
    <w:rsid w:val="00014CD5"/>
    <w:rsid w:val="00046E7C"/>
    <w:rsid w:val="00046FFA"/>
    <w:rsid w:val="000544BB"/>
    <w:rsid w:val="00071C85"/>
    <w:rsid w:val="000919DE"/>
    <w:rsid w:val="000C6D92"/>
    <w:rsid w:val="000C79E0"/>
    <w:rsid w:val="000E4164"/>
    <w:rsid w:val="000F2290"/>
    <w:rsid w:val="00122711"/>
    <w:rsid w:val="00132D32"/>
    <w:rsid w:val="0015703B"/>
    <w:rsid w:val="00160029"/>
    <w:rsid w:val="00181E6C"/>
    <w:rsid w:val="001834B1"/>
    <w:rsid w:val="001834BE"/>
    <w:rsid w:val="001A0FC0"/>
    <w:rsid w:val="001A1113"/>
    <w:rsid w:val="001A1147"/>
    <w:rsid w:val="001B0376"/>
    <w:rsid w:val="001B5119"/>
    <w:rsid w:val="001E3EC2"/>
    <w:rsid w:val="00205130"/>
    <w:rsid w:val="00207130"/>
    <w:rsid w:val="002256C8"/>
    <w:rsid w:val="00246F00"/>
    <w:rsid w:val="00260575"/>
    <w:rsid w:val="00267732"/>
    <w:rsid w:val="00270199"/>
    <w:rsid w:val="002832D1"/>
    <w:rsid w:val="002965ED"/>
    <w:rsid w:val="002B0B61"/>
    <w:rsid w:val="002B29EB"/>
    <w:rsid w:val="002C4734"/>
    <w:rsid w:val="002D0FD6"/>
    <w:rsid w:val="003026B0"/>
    <w:rsid w:val="00351E98"/>
    <w:rsid w:val="003701B0"/>
    <w:rsid w:val="003A2C47"/>
    <w:rsid w:val="003A4B59"/>
    <w:rsid w:val="003C2E05"/>
    <w:rsid w:val="003D2AAF"/>
    <w:rsid w:val="003D3372"/>
    <w:rsid w:val="003D3C71"/>
    <w:rsid w:val="003F6090"/>
    <w:rsid w:val="00411F2C"/>
    <w:rsid w:val="00414378"/>
    <w:rsid w:val="004168B0"/>
    <w:rsid w:val="00417285"/>
    <w:rsid w:val="00417BF6"/>
    <w:rsid w:val="00430D11"/>
    <w:rsid w:val="00431547"/>
    <w:rsid w:val="004346C8"/>
    <w:rsid w:val="004373CE"/>
    <w:rsid w:val="00437820"/>
    <w:rsid w:val="00437929"/>
    <w:rsid w:val="004403A4"/>
    <w:rsid w:val="00442658"/>
    <w:rsid w:val="00477D49"/>
    <w:rsid w:val="00493A7C"/>
    <w:rsid w:val="004961A4"/>
    <w:rsid w:val="004A648A"/>
    <w:rsid w:val="004B3216"/>
    <w:rsid w:val="004F045A"/>
    <w:rsid w:val="004F6F77"/>
    <w:rsid w:val="00525857"/>
    <w:rsid w:val="0053146F"/>
    <w:rsid w:val="00536F7B"/>
    <w:rsid w:val="0056339E"/>
    <w:rsid w:val="00570B06"/>
    <w:rsid w:val="00586DBF"/>
    <w:rsid w:val="005876B4"/>
    <w:rsid w:val="00587F52"/>
    <w:rsid w:val="005B4097"/>
    <w:rsid w:val="005D69DE"/>
    <w:rsid w:val="005F6479"/>
    <w:rsid w:val="006024DB"/>
    <w:rsid w:val="00605B64"/>
    <w:rsid w:val="0063445E"/>
    <w:rsid w:val="00644ABA"/>
    <w:rsid w:val="00657C80"/>
    <w:rsid w:val="006613B8"/>
    <w:rsid w:val="006708FD"/>
    <w:rsid w:val="0068122A"/>
    <w:rsid w:val="00694566"/>
    <w:rsid w:val="006A108A"/>
    <w:rsid w:val="006C3291"/>
    <w:rsid w:val="006D3E69"/>
    <w:rsid w:val="006E1A5A"/>
    <w:rsid w:val="006E2528"/>
    <w:rsid w:val="006E3BCE"/>
    <w:rsid w:val="006F2E39"/>
    <w:rsid w:val="006F7134"/>
    <w:rsid w:val="00705E5A"/>
    <w:rsid w:val="00707F65"/>
    <w:rsid w:val="007263D8"/>
    <w:rsid w:val="00726A5B"/>
    <w:rsid w:val="00747ECD"/>
    <w:rsid w:val="00784576"/>
    <w:rsid w:val="00792658"/>
    <w:rsid w:val="007A73DA"/>
    <w:rsid w:val="007B6CB4"/>
    <w:rsid w:val="007F1581"/>
    <w:rsid w:val="00824D76"/>
    <w:rsid w:val="00833609"/>
    <w:rsid w:val="00834973"/>
    <w:rsid w:val="008473C4"/>
    <w:rsid w:val="008649DA"/>
    <w:rsid w:val="00875428"/>
    <w:rsid w:val="0087765D"/>
    <w:rsid w:val="0089069F"/>
    <w:rsid w:val="008C0EF2"/>
    <w:rsid w:val="008E3C8D"/>
    <w:rsid w:val="008F7355"/>
    <w:rsid w:val="009341F5"/>
    <w:rsid w:val="0094192F"/>
    <w:rsid w:val="009421A4"/>
    <w:rsid w:val="00942EC3"/>
    <w:rsid w:val="00946F57"/>
    <w:rsid w:val="00951202"/>
    <w:rsid w:val="00983814"/>
    <w:rsid w:val="009914EC"/>
    <w:rsid w:val="009A316F"/>
    <w:rsid w:val="009C0CBC"/>
    <w:rsid w:val="009C1E45"/>
    <w:rsid w:val="009C2A24"/>
    <w:rsid w:val="009C427B"/>
    <w:rsid w:val="009C6F55"/>
    <w:rsid w:val="009C7C65"/>
    <w:rsid w:val="009E45CC"/>
    <w:rsid w:val="009E6FCB"/>
    <w:rsid w:val="009E7130"/>
    <w:rsid w:val="009F4ACF"/>
    <w:rsid w:val="009F7286"/>
    <w:rsid w:val="00A01AF0"/>
    <w:rsid w:val="00A02E66"/>
    <w:rsid w:val="00A26D53"/>
    <w:rsid w:val="00A31B1C"/>
    <w:rsid w:val="00A374CE"/>
    <w:rsid w:val="00A61B61"/>
    <w:rsid w:val="00A826B9"/>
    <w:rsid w:val="00A83892"/>
    <w:rsid w:val="00A96E99"/>
    <w:rsid w:val="00AA1DB9"/>
    <w:rsid w:val="00AB735D"/>
    <w:rsid w:val="00AB7B04"/>
    <w:rsid w:val="00AC5743"/>
    <w:rsid w:val="00B052D4"/>
    <w:rsid w:val="00B06206"/>
    <w:rsid w:val="00B20910"/>
    <w:rsid w:val="00B21D72"/>
    <w:rsid w:val="00B2639A"/>
    <w:rsid w:val="00B53ABB"/>
    <w:rsid w:val="00B7455A"/>
    <w:rsid w:val="00BB22C1"/>
    <w:rsid w:val="00BD3DC2"/>
    <w:rsid w:val="00BD7C9C"/>
    <w:rsid w:val="00BE1BFD"/>
    <w:rsid w:val="00BE2A85"/>
    <w:rsid w:val="00BE614C"/>
    <w:rsid w:val="00BF4243"/>
    <w:rsid w:val="00BF7631"/>
    <w:rsid w:val="00C11817"/>
    <w:rsid w:val="00C16C8F"/>
    <w:rsid w:val="00C20666"/>
    <w:rsid w:val="00C20BB9"/>
    <w:rsid w:val="00C24432"/>
    <w:rsid w:val="00C32C12"/>
    <w:rsid w:val="00C36270"/>
    <w:rsid w:val="00C42194"/>
    <w:rsid w:val="00C60AA1"/>
    <w:rsid w:val="00C76FA4"/>
    <w:rsid w:val="00C815F3"/>
    <w:rsid w:val="00C96B97"/>
    <w:rsid w:val="00C978A0"/>
    <w:rsid w:val="00CA778D"/>
    <w:rsid w:val="00CF1210"/>
    <w:rsid w:val="00D03986"/>
    <w:rsid w:val="00D44755"/>
    <w:rsid w:val="00D46E31"/>
    <w:rsid w:val="00D536FB"/>
    <w:rsid w:val="00D5379F"/>
    <w:rsid w:val="00D75A53"/>
    <w:rsid w:val="00D767F6"/>
    <w:rsid w:val="00DA67AA"/>
    <w:rsid w:val="00DD35BA"/>
    <w:rsid w:val="00E103D4"/>
    <w:rsid w:val="00E11E20"/>
    <w:rsid w:val="00E1230A"/>
    <w:rsid w:val="00E2335B"/>
    <w:rsid w:val="00E24A22"/>
    <w:rsid w:val="00E315A1"/>
    <w:rsid w:val="00E70DC2"/>
    <w:rsid w:val="00E83031"/>
    <w:rsid w:val="00E936A1"/>
    <w:rsid w:val="00EA5431"/>
    <w:rsid w:val="00EC386B"/>
    <w:rsid w:val="00ED0727"/>
    <w:rsid w:val="00EE419C"/>
    <w:rsid w:val="00EF1DA8"/>
    <w:rsid w:val="00F1335E"/>
    <w:rsid w:val="00F14305"/>
    <w:rsid w:val="00F23BBD"/>
    <w:rsid w:val="00F53CAA"/>
    <w:rsid w:val="00F5642C"/>
    <w:rsid w:val="00F63DC5"/>
    <w:rsid w:val="00F7492F"/>
    <w:rsid w:val="00F96DD3"/>
    <w:rsid w:val="00FA18DE"/>
    <w:rsid w:val="00FA1D81"/>
    <w:rsid w:val="00FB39CD"/>
    <w:rsid w:val="00FB680B"/>
    <w:rsid w:val="00FB7D03"/>
    <w:rsid w:val="00FC0258"/>
    <w:rsid w:val="00FE7CC0"/>
    <w:rsid w:val="00FF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4ccbc"/>
    </o:shapedefaults>
    <o:shapelayout v:ext="edit">
      <o:idmap v:ext="edit" data="2"/>
    </o:shapelayout>
  </w:shapeDefaults>
  <w:decimalSymbol w:val=","/>
  <w:listSeparator w:val=";"/>
  <w14:docId w14:val="7933AD56"/>
  <w15:docId w15:val="{6DFC70EA-1F6D-4862-B6DB-5D52AC5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EC2"/>
    <w:rPr>
      <w:rFonts w:ascii="Arial" w:hAnsi="Arial"/>
      <w:sz w:val="24"/>
      <w:szCs w:val="24"/>
      <w:lang w:eastAsia="de-DE"/>
    </w:rPr>
  </w:style>
  <w:style w:type="paragraph" w:styleId="Heading1">
    <w:name w:val="heading 1"/>
    <w:basedOn w:val="Normal"/>
    <w:next w:val="Normal"/>
    <w:qFormat/>
    <w:rsid w:val="00C32C12"/>
    <w:pPr>
      <w:keepNext/>
      <w:spacing w:after="80" w:line="260" w:lineRule="exact"/>
      <w:ind w:left="227" w:hanging="227"/>
      <w:jc w:val="both"/>
      <w:outlineLvl w:val="0"/>
    </w:pPr>
    <w:rPr>
      <w:rFonts w:ascii="Verdana" w:eastAsia="Times" w:hAnsi="Verdana"/>
      <w:b/>
      <w:kern w:val="32"/>
      <w:szCs w:val="20"/>
      <w:lang w:val="de-DE"/>
    </w:rPr>
  </w:style>
  <w:style w:type="paragraph" w:styleId="Heading2">
    <w:name w:val="heading 2"/>
    <w:basedOn w:val="Normal"/>
    <w:next w:val="Normal"/>
    <w:qFormat/>
    <w:rsid w:val="00C32C12"/>
    <w:pPr>
      <w:keepNext/>
      <w:spacing w:after="80" w:line="260" w:lineRule="exact"/>
      <w:ind w:left="227" w:hanging="227"/>
      <w:jc w:val="both"/>
      <w:outlineLvl w:val="1"/>
    </w:pPr>
    <w:rPr>
      <w:rFonts w:ascii="Verdana" w:eastAsia="Times" w:hAnsi="Verdana"/>
      <w:b/>
      <w:sz w:val="22"/>
      <w:szCs w:val="20"/>
      <w:lang w:val="de-DE"/>
    </w:rPr>
  </w:style>
  <w:style w:type="paragraph" w:styleId="Heading3">
    <w:name w:val="heading 3"/>
    <w:basedOn w:val="Normal"/>
    <w:next w:val="Normal"/>
    <w:qFormat/>
    <w:rsid w:val="00C32C12"/>
    <w:pPr>
      <w:keepNext/>
      <w:spacing w:after="120" w:line="260" w:lineRule="exact"/>
      <w:ind w:left="227" w:hanging="227"/>
      <w:jc w:val="both"/>
      <w:outlineLvl w:val="2"/>
    </w:pPr>
    <w:rPr>
      <w:rFonts w:ascii="Verdana" w:eastAsia="Times" w:hAnsi="Verdana"/>
      <w:sz w:val="22"/>
      <w:szCs w:val="20"/>
      <w:lang w:val="de-DE"/>
    </w:rPr>
  </w:style>
  <w:style w:type="paragraph" w:styleId="Heading4">
    <w:name w:val="heading 4"/>
    <w:basedOn w:val="Normal"/>
    <w:next w:val="Normal"/>
    <w:qFormat/>
    <w:rsid w:val="00C32C12"/>
    <w:pPr>
      <w:keepNext/>
      <w:numPr>
        <w:ilvl w:val="3"/>
        <w:numId w:val="39"/>
      </w:numPr>
      <w:spacing w:before="240" w:after="60" w:line="260" w:lineRule="exact"/>
      <w:jc w:val="both"/>
      <w:outlineLvl w:val="3"/>
    </w:pPr>
    <w:rPr>
      <w:rFonts w:ascii="Times New Roman" w:eastAsia="Times" w:hAnsi="Times New Roman"/>
      <w:b/>
      <w:bCs/>
      <w:sz w:val="28"/>
      <w:szCs w:val="28"/>
      <w:lang w:val="de-DE"/>
    </w:rPr>
  </w:style>
  <w:style w:type="paragraph" w:styleId="Heading5">
    <w:name w:val="heading 5"/>
    <w:basedOn w:val="Normal"/>
    <w:next w:val="Normal"/>
    <w:qFormat/>
    <w:rsid w:val="00C32C12"/>
    <w:pPr>
      <w:numPr>
        <w:ilvl w:val="4"/>
        <w:numId w:val="39"/>
      </w:numPr>
      <w:spacing w:before="240" w:after="60" w:line="260" w:lineRule="exact"/>
      <w:jc w:val="both"/>
      <w:outlineLvl w:val="4"/>
    </w:pPr>
    <w:rPr>
      <w:rFonts w:ascii="Verdana" w:eastAsia="Times" w:hAnsi="Verdana"/>
      <w:b/>
      <w:bCs/>
      <w:i/>
      <w:iCs/>
      <w:sz w:val="26"/>
      <w:szCs w:val="26"/>
      <w:lang w:val="de-DE"/>
    </w:rPr>
  </w:style>
  <w:style w:type="paragraph" w:styleId="Heading6">
    <w:name w:val="heading 6"/>
    <w:basedOn w:val="Normal"/>
    <w:next w:val="Normal"/>
    <w:qFormat/>
    <w:rsid w:val="00C32C12"/>
    <w:pPr>
      <w:numPr>
        <w:ilvl w:val="5"/>
        <w:numId w:val="39"/>
      </w:numPr>
      <w:spacing w:before="240" w:after="60" w:line="260" w:lineRule="exact"/>
      <w:jc w:val="both"/>
      <w:outlineLvl w:val="5"/>
    </w:pPr>
    <w:rPr>
      <w:rFonts w:ascii="Times New Roman" w:eastAsia="Times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C32C12"/>
    <w:pPr>
      <w:numPr>
        <w:ilvl w:val="6"/>
        <w:numId w:val="39"/>
      </w:numPr>
      <w:spacing w:before="240" w:after="60" w:line="260" w:lineRule="exact"/>
      <w:jc w:val="both"/>
      <w:outlineLvl w:val="6"/>
    </w:pPr>
    <w:rPr>
      <w:rFonts w:ascii="Times New Roman" w:eastAsia="Times" w:hAnsi="Times New Roman"/>
      <w:lang w:val="de-DE"/>
    </w:rPr>
  </w:style>
  <w:style w:type="paragraph" w:styleId="Heading8">
    <w:name w:val="heading 8"/>
    <w:basedOn w:val="Normal"/>
    <w:next w:val="Normal"/>
    <w:qFormat/>
    <w:rsid w:val="00C32C12"/>
    <w:pPr>
      <w:numPr>
        <w:ilvl w:val="7"/>
        <w:numId w:val="39"/>
      </w:numPr>
      <w:spacing w:before="240" w:after="60" w:line="260" w:lineRule="exact"/>
      <w:jc w:val="both"/>
      <w:outlineLvl w:val="7"/>
    </w:pPr>
    <w:rPr>
      <w:rFonts w:ascii="Times New Roman" w:eastAsia="Times" w:hAnsi="Times New Roman"/>
      <w:i/>
      <w:iCs/>
      <w:lang w:val="de-DE"/>
    </w:rPr>
  </w:style>
  <w:style w:type="paragraph" w:styleId="Heading9">
    <w:name w:val="heading 9"/>
    <w:basedOn w:val="Normal"/>
    <w:next w:val="Normal"/>
    <w:qFormat/>
    <w:rsid w:val="00C32C12"/>
    <w:pPr>
      <w:numPr>
        <w:ilvl w:val="8"/>
        <w:numId w:val="39"/>
      </w:numPr>
      <w:spacing w:before="240" w:after="60" w:line="260" w:lineRule="exact"/>
      <w:jc w:val="both"/>
      <w:outlineLvl w:val="8"/>
    </w:pPr>
    <w:rPr>
      <w:rFonts w:eastAsia="Times"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hlung1">
    <w:name w:val="Aufzählung 1"/>
    <w:basedOn w:val="Heading2"/>
    <w:autoRedefine/>
    <w:rsid w:val="00C32C12"/>
    <w:pPr>
      <w:numPr>
        <w:numId w:val="19"/>
      </w:numPr>
      <w:spacing w:before="80"/>
    </w:pPr>
    <w:rPr>
      <w:b w:val="0"/>
      <w:sz w:val="18"/>
    </w:rPr>
  </w:style>
  <w:style w:type="paragraph" w:styleId="Caption">
    <w:name w:val="caption"/>
    <w:basedOn w:val="Normal"/>
    <w:next w:val="Normal"/>
    <w:qFormat/>
    <w:rsid w:val="00C32C12"/>
    <w:pPr>
      <w:spacing w:after="80" w:line="260" w:lineRule="exact"/>
      <w:ind w:left="227" w:hanging="227"/>
      <w:jc w:val="both"/>
    </w:pPr>
    <w:rPr>
      <w:rFonts w:ascii="Verdana" w:eastAsia="Times" w:hAnsi="Verdana"/>
      <w:b/>
      <w:bCs/>
      <w:sz w:val="20"/>
      <w:szCs w:val="20"/>
      <w:lang w:val="de-DE"/>
    </w:rPr>
  </w:style>
  <w:style w:type="paragraph" w:customStyle="1" w:styleId="Betreff">
    <w:name w:val="Betreff"/>
    <w:basedOn w:val="Normal"/>
    <w:rsid w:val="00C32C12"/>
    <w:rPr>
      <w:b/>
    </w:rPr>
  </w:style>
  <w:style w:type="paragraph" w:customStyle="1" w:styleId="Datumseingabe">
    <w:name w:val="Datumseingabe"/>
    <w:basedOn w:val="Normal"/>
    <w:rsid w:val="00C32C12"/>
    <w:pPr>
      <w:jc w:val="right"/>
    </w:pPr>
  </w:style>
  <w:style w:type="paragraph" w:styleId="DocumentMap">
    <w:name w:val="Document Map"/>
    <w:basedOn w:val="Normal"/>
    <w:link w:val="DocumentMapChar"/>
    <w:semiHidden/>
    <w:rsid w:val="00C32C12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9C7C65"/>
    <w:rPr>
      <w:rFonts w:ascii="Tahoma" w:eastAsia="Times" w:hAnsi="Tahoma" w:cs="Tahoma"/>
      <w:shd w:val="clear" w:color="auto" w:fill="000080"/>
      <w:lang w:val="de-DE" w:eastAsia="de-DE"/>
    </w:rPr>
  </w:style>
  <w:style w:type="paragraph" w:customStyle="1" w:styleId="FHCWText">
    <w:name w:val="FHCW_Text"/>
    <w:link w:val="FHCWTextZchn"/>
    <w:rsid w:val="00C32C12"/>
    <w:pPr>
      <w:spacing w:line="280" w:lineRule="exact"/>
    </w:pPr>
    <w:rPr>
      <w:rFonts w:ascii="Verdana" w:eastAsia="Times" w:hAnsi="Verdana"/>
      <w:sz w:val="18"/>
      <w:lang w:eastAsia="de-DE"/>
    </w:rPr>
  </w:style>
  <w:style w:type="character" w:customStyle="1" w:styleId="FHCWTextZchn">
    <w:name w:val="FHCW_Text Zchn"/>
    <w:basedOn w:val="DefaultParagraphFont"/>
    <w:link w:val="FHCWText"/>
    <w:rsid w:val="00C32C12"/>
    <w:rPr>
      <w:rFonts w:ascii="Verdana" w:eastAsia="Times" w:hAnsi="Verdana"/>
      <w:sz w:val="18"/>
      <w:lang w:eastAsia="de-DE"/>
    </w:rPr>
  </w:style>
  <w:style w:type="paragraph" w:customStyle="1" w:styleId="FHCWAufzhlung">
    <w:name w:val="FHCW_Aufzählung_&gt;"/>
    <w:basedOn w:val="FHCWText"/>
    <w:link w:val="FHCWAufzhlungZchn"/>
    <w:rsid w:val="00C32C12"/>
    <w:pPr>
      <w:numPr>
        <w:numId w:val="20"/>
      </w:numPr>
      <w:tabs>
        <w:tab w:val="left" w:pos="227"/>
      </w:tabs>
    </w:pPr>
  </w:style>
  <w:style w:type="character" w:customStyle="1" w:styleId="FHCWAufzhlungZchn">
    <w:name w:val="FHCW_Aufzählung_&gt; Zchn"/>
    <w:basedOn w:val="DefaultParagraphFont"/>
    <w:link w:val="FHCWAufzhlung"/>
    <w:rsid w:val="00C32C12"/>
    <w:rPr>
      <w:rFonts w:ascii="Verdana" w:eastAsia="Times" w:hAnsi="Verdana"/>
      <w:sz w:val="18"/>
      <w:lang w:eastAsia="de-DE"/>
    </w:rPr>
  </w:style>
  <w:style w:type="paragraph" w:customStyle="1" w:styleId="FHCWAufzhlung1">
    <w:name w:val="FHCW_Aufzählung_1"/>
    <w:basedOn w:val="FHCWAufzhlung"/>
    <w:rsid w:val="00C32C12"/>
    <w:pPr>
      <w:numPr>
        <w:numId w:val="21"/>
      </w:numPr>
      <w:tabs>
        <w:tab w:val="left" w:pos="0"/>
      </w:tabs>
    </w:pPr>
  </w:style>
  <w:style w:type="paragraph" w:customStyle="1" w:styleId="FHCWAufzhlunga">
    <w:name w:val="FHCW_Aufzählung_a"/>
    <w:basedOn w:val="FHCWAufzhlung1"/>
    <w:rsid w:val="00C32C12"/>
    <w:pPr>
      <w:numPr>
        <w:numId w:val="22"/>
      </w:numPr>
    </w:pPr>
  </w:style>
  <w:style w:type="paragraph" w:customStyle="1" w:styleId="FHCWCovertitel">
    <w:name w:val="FHCW_Covertitel"/>
    <w:next w:val="FHCWText"/>
    <w:rsid w:val="00C32C12"/>
    <w:pPr>
      <w:spacing w:before="3480" w:after="80"/>
    </w:pPr>
    <w:rPr>
      <w:rFonts w:ascii="Verdana" w:eastAsia="Times" w:hAnsi="Verdana"/>
      <w:b/>
      <w:color w:val="4D4D4D"/>
      <w:sz w:val="34"/>
      <w:szCs w:val="34"/>
      <w:lang w:eastAsia="de-DE"/>
    </w:rPr>
  </w:style>
  <w:style w:type="paragraph" w:customStyle="1" w:styleId="FHCWEbene1">
    <w:name w:val="FHCW_Ebene1"/>
    <w:next w:val="FHCWText"/>
    <w:rsid w:val="00C32C12"/>
    <w:pPr>
      <w:numPr>
        <w:numId w:val="24"/>
      </w:numPr>
      <w:tabs>
        <w:tab w:val="left" w:pos="357"/>
      </w:tabs>
      <w:spacing w:after="80" w:line="340" w:lineRule="exact"/>
      <w:contextualSpacing/>
      <w:outlineLvl w:val="0"/>
    </w:pPr>
    <w:rPr>
      <w:rFonts w:ascii="Verdana" w:eastAsia="Times" w:hAnsi="Verdana"/>
      <w:b/>
      <w:sz w:val="26"/>
      <w:szCs w:val="26"/>
      <w:lang w:eastAsia="de-DE"/>
    </w:rPr>
  </w:style>
  <w:style w:type="paragraph" w:customStyle="1" w:styleId="FHCWEbene1OhneNr">
    <w:name w:val="FHCW_Ebene1_OhneNr"/>
    <w:basedOn w:val="FHCWEbene1"/>
    <w:next w:val="FHCWText"/>
    <w:rsid w:val="00C32C12"/>
    <w:pPr>
      <w:numPr>
        <w:numId w:val="0"/>
      </w:numPr>
    </w:pPr>
  </w:style>
  <w:style w:type="paragraph" w:customStyle="1" w:styleId="FHCWEbene2">
    <w:name w:val="FHCW_Ebene2"/>
    <w:next w:val="FHCWText"/>
    <w:rsid w:val="00C32C12"/>
    <w:pPr>
      <w:numPr>
        <w:ilvl w:val="1"/>
        <w:numId w:val="24"/>
      </w:numPr>
      <w:tabs>
        <w:tab w:val="left" w:pos="567"/>
      </w:tabs>
      <w:spacing w:after="80" w:line="300" w:lineRule="exact"/>
      <w:contextualSpacing/>
      <w:outlineLvl w:val="1"/>
    </w:pPr>
    <w:rPr>
      <w:rFonts w:ascii="Verdana" w:eastAsia="Times" w:hAnsi="Verdana"/>
      <w:b/>
      <w:sz w:val="22"/>
      <w:lang w:eastAsia="de-DE"/>
    </w:rPr>
  </w:style>
  <w:style w:type="paragraph" w:customStyle="1" w:styleId="FHCWEbene2OhneNr">
    <w:name w:val="FHCW_Ebene2_OhneNr"/>
    <w:basedOn w:val="FHCWEbene2"/>
    <w:next w:val="FHCWText"/>
    <w:qFormat/>
    <w:rsid w:val="00C32C12"/>
    <w:pPr>
      <w:numPr>
        <w:ilvl w:val="0"/>
        <w:numId w:val="0"/>
      </w:numPr>
    </w:pPr>
  </w:style>
  <w:style w:type="paragraph" w:customStyle="1" w:styleId="FHCWEbene3">
    <w:name w:val="FHCW_Ebene3"/>
    <w:next w:val="FHCWText"/>
    <w:rsid w:val="00C32C12"/>
    <w:pPr>
      <w:tabs>
        <w:tab w:val="left" w:pos="709"/>
      </w:tabs>
      <w:spacing w:after="80" w:line="260" w:lineRule="exact"/>
      <w:contextualSpacing/>
      <w:outlineLvl w:val="2"/>
    </w:pPr>
    <w:rPr>
      <w:rFonts w:ascii="Verdana" w:eastAsia="Times" w:hAnsi="Verdana"/>
      <w:b/>
      <w:sz w:val="18"/>
      <w:lang w:eastAsia="de-DE"/>
    </w:rPr>
  </w:style>
  <w:style w:type="paragraph" w:customStyle="1" w:styleId="FHCWEbene3OhneNr">
    <w:name w:val="FHCW_Ebene3_OhneNr"/>
    <w:basedOn w:val="FHCWEbene3"/>
    <w:next w:val="FHCWText"/>
    <w:qFormat/>
    <w:rsid w:val="00C32C12"/>
  </w:style>
  <w:style w:type="paragraph" w:customStyle="1" w:styleId="FHCWFuzeile">
    <w:name w:val="FHCW_Fußzeile"/>
    <w:rsid w:val="00C32C12"/>
    <w:pPr>
      <w:tabs>
        <w:tab w:val="left" w:pos="4536"/>
      </w:tabs>
      <w:spacing w:line="260" w:lineRule="exact"/>
      <w:ind w:left="-448"/>
    </w:pPr>
    <w:rPr>
      <w:rFonts w:ascii="Verdana" w:eastAsia="Times" w:hAnsi="Verdana"/>
      <w:color w:val="4C4C4C"/>
      <w:sz w:val="16"/>
      <w:szCs w:val="16"/>
      <w:lang w:eastAsia="de-DE"/>
    </w:rPr>
  </w:style>
  <w:style w:type="paragraph" w:customStyle="1" w:styleId="FHCWGliederungxx">
    <w:name w:val="FHCW_Gliederung_&gt;_x_x"/>
    <w:basedOn w:val="FHCWText"/>
    <w:rsid w:val="00C32C12"/>
    <w:pPr>
      <w:numPr>
        <w:numId w:val="31"/>
      </w:numPr>
    </w:pPr>
  </w:style>
  <w:style w:type="paragraph" w:customStyle="1" w:styleId="FHCWGliederung1xx">
    <w:name w:val="FHCW_Gliederung_1_x_x"/>
    <w:basedOn w:val="FHCWText"/>
    <w:rsid w:val="00C32C12"/>
    <w:pPr>
      <w:numPr>
        <w:numId w:val="32"/>
      </w:numPr>
    </w:pPr>
  </w:style>
  <w:style w:type="paragraph" w:customStyle="1" w:styleId="FHCWGliederungaxx">
    <w:name w:val="FHCW_Gliederung_a_x_x"/>
    <w:basedOn w:val="FHCWText"/>
    <w:rsid w:val="00C32C12"/>
    <w:pPr>
      <w:numPr>
        <w:numId w:val="39"/>
      </w:numPr>
    </w:pPr>
  </w:style>
  <w:style w:type="paragraph" w:customStyle="1" w:styleId="FHCWGliederungxx0">
    <w:name w:val="FHCW_Gliederung_x_&gt;_x"/>
    <w:basedOn w:val="FHCWText"/>
    <w:rsid w:val="00C32C12"/>
    <w:pPr>
      <w:numPr>
        <w:ilvl w:val="1"/>
        <w:numId w:val="31"/>
      </w:numPr>
    </w:pPr>
  </w:style>
  <w:style w:type="paragraph" w:customStyle="1" w:styleId="FHCWGliederungx1x">
    <w:name w:val="FHCW_Gliederung_x_1_x"/>
    <w:basedOn w:val="FHCWText"/>
    <w:rsid w:val="00C32C12"/>
    <w:pPr>
      <w:numPr>
        <w:ilvl w:val="1"/>
        <w:numId w:val="32"/>
      </w:numPr>
    </w:pPr>
  </w:style>
  <w:style w:type="paragraph" w:customStyle="1" w:styleId="FHCWGliederungxax">
    <w:name w:val="FHCW_Gliederung_x_a_x"/>
    <w:basedOn w:val="FHCWText"/>
    <w:rsid w:val="00C32C12"/>
    <w:pPr>
      <w:numPr>
        <w:ilvl w:val="1"/>
        <w:numId w:val="39"/>
      </w:numPr>
    </w:pPr>
  </w:style>
  <w:style w:type="paragraph" w:customStyle="1" w:styleId="FHCWGliederungxx1">
    <w:name w:val="FHCW_Gliederung_x_x_&gt;"/>
    <w:basedOn w:val="FHCWText"/>
    <w:rsid w:val="00C32C12"/>
    <w:pPr>
      <w:numPr>
        <w:ilvl w:val="2"/>
        <w:numId w:val="31"/>
      </w:numPr>
    </w:pPr>
  </w:style>
  <w:style w:type="paragraph" w:customStyle="1" w:styleId="FHCWGliederungxx10">
    <w:name w:val="FHCW_Gliederung_x_x_1"/>
    <w:basedOn w:val="FHCWText"/>
    <w:rsid w:val="00C32C12"/>
    <w:pPr>
      <w:numPr>
        <w:ilvl w:val="2"/>
        <w:numId w:val="32"/>
      </w:numPr>
    </w:pPr>
  </w:style>
  <w:style w:type="paragraph" w:customStyle="1" w:styleId="FHCWGliederungxxa">
    <w:name w:val="FHCW_Gliederung_x_x_a"/>
    <w:basedOn w:val="FHCWText"/>
    <w:rsid w:val="00C32C12"/>
    <w:pPr>
      <w:numPr>
        <w:ilvl w:val="2"/>
        <w:numId w:val="39"/>
      </w:numPr>
    </w:pPr>
  </w:style>
  <w:style w:type="paragraph" w:customStyle="1" w:styleId="FHCWGrafik">
    <w:name w:val="FHCW_Grafik"/>
    <w:basedOn w:val="FHCWText"/>
    <w:rsid w:val="00C32C12"/>
    <w:pPr>
      <w:spacing w:line="240" w:lineRule="auto"/>
    </w:pPr>
  </w:style>
  <w:style w:type="paragraph" w:customStyle="1" w:styleId="FHCWGrafikBeschriftung">
    <w:name w:val="FHCW_Grafik_Beschriftung"/>
    <w:basedOn w:val="Caption"/>
    <w:rsid w:val="00C32C12"/>
    <w:pPr>
      <w:spacing w:before="120" w:after="120" w:line="240" w:lineRule="auto"/>
      <w:ind w:left="0" w:firstLine="0"/>
      <w:jc w:val="left"/>
    </w:pPr>
    <w:rPr>
      <w:rFonts w:eastAsia="Times New Roman"/>
      <w:b w:val="0"/>
      <w:sz w:val="12"/>
      <w:szCs w:val="12"/>
      <w:lang w:val="de-AT"/>
    </w:rPr>
  </w:style>
  <w:style w:type="paragraph" w:customStyle="1" w:styleId="FHCWKopfzeileFett">
    <w:name w:val="FHCW_Kopfzeile_Fett"/>
    <w:basedOn w:val="Normal"/>
    <w:rsid w:val="005B4097"/>
    <w:pPr>
      <w:tabs>
        <w:tab w:val="left" w:pos="4536"/>
      </w:tabs>
      <w:spacing w:line="260" w:lineRule="exact"/>
      <w:ind w:left="-448"/>
    </w:pPr>
    <w:rPr>
      <w:rFonts w:ascii="Verdana" w:eastAsia="Times" w:hAnsi="Verdana"/>
      <w:b/>
      <w:color w:val="4C4C4C"/>
      <w:sz w:val="16"/>
      <w:szCs w:val="16"/>
    </w:rPr>
  </w:style>
  <w:style w:type="paragraph" w:customStyle="1" w:styleId="FHCWKopfzeile">
    <w:name w:val="FHCW_Kopfzeile"/>
    <w:basedOn w:val="FHCWKopfzeileFett"/>
    <w:rsid w:val="00C32C12"/>
    <w:rPr>
      <w:b w:val="0"/>
    </w:rPr>
  </w:style>
  <w:style w:type="paragraph" w:customStyle="1" w:styleId="FHCWSubtitel">
    <w:name w:val="FHCW_Subtitel"/>
    <w:next w:val="FHCWText"/>
    <w:rsid w:val="00C32C12"/>
    <w:pPr>
      <w:spacing w:after="80"/>
      <w:jc w:val="both"/>
    </w:pPr>
    <w:rPr>
      <w:rFonts w:ascii="Verdana" w:eastAsia="Times" w:hAnsi="Verdana"/>
      <w:sz w:val="34"/>
      <w:szCs w:val="34"/>
      <w:lang w:eastAsia="de-DE"/>
    </w:rPr>
  </w:style>
  <w:style w:type="paragraph" w:customStyle="1" w:styleId="FHCWTabelleText1Zeile">
    <w:name w:val="FHCW_Tabelle_Text_1Zeile"/>
    <w:basedOn w:val="FHCWText"/>
    <w:rsid w:val="00C32C12"/>
    <w:pPr>
      <w:contextualSpacing/>
    </w:pPr>
    <w:rPr>
      <w:color w:val="FFFFFF"/>
    </w:rPr>
  </w:style>
  <w:style w:type="paragraph" w:customStyle="1" w:styleId="FHCWTabelleTextKlein">
    <w:name w:val="FHCW_Tabelle_Text_Klein"/>
    <w:basedOn w:val="FHCWText"/>
    <w:rsid w:val="00C32C12"/>
    <w:pPr>
      <w:spacing w:line="240" w:lineRule="auto"/>
      <w:contextualSpacing/>
    </w:pPr>
    <w:rPr>
      <w:sz w:val="14"/>
      <w:szCs w:val="14"/>
    </w:rPr>
  </w:style>
  <w:style w:type="paragraph" w:customStyle="1" w:styleId="FHCWTabelleberschrift">
    <w:name w:val="FHCW_Tabelle_Überschrift"/>
    <w:basedOn w:val="FHCWTabelleText1Zeile"/>
    <w:rsid w:val="00C32C12"/>
    <w:rPr>
      <w:b/>
      <w:bCs/>
    </w:rPr>
  </w:style>
  <w:style w:type="paragraph" w:customStyle="1" w:styleId="FHCWTextFett">
    <w:name w:val="FHCW_Text_Fett"/>
    <w:basedOn w:val="FHCWText"/>
    <w:link w:val="FHCWTextFettZchn"/>
    <w:rsid w:val="00C32C12"/>
    <w:pPr>
      <w:contextualSpacing/>
    </w:pPr>
    <w:rPr>
      <w:b/>
      <w:bCs/>
    </w:rPr>
  </w:style>
  <w:style w:type="character" w:customStyle="1" w:styleId="FHCWTextFettZchn">
    <w:name w:val="FHCW_Text_Fett Zchn"/>
    <w:basedOn w:val="DefaultParagraphFont"/>
    <w:link w:val="FHCWTextFett"/>
    <w:rsid w:val="00C32C12"/>
    <w:rPr>
      <w:rFonts w:ascii="Verdana" w:eastAsia="Times" w:hAnsi="Verdana"/>
      <w:b/>
      <w:bCs/>
      <w:sz w:val="18"/>
      <w:lang w:eastAsia="de-DE"/>
    </w:rPr>
  </w:style>
  <w:style w:type="paragraph" w:customStyle="1" w:styleId="FHCWTitel">
    <w:name w:val="FHCW_Titel"/>
    <w:basedOn w:val="FHCWCovertitel"/>
    <w:next w:val="FHCWText"/>
    <w:rsid w:val="00C32C12"/>
    <w:pPr>
      <w:spacing w:before="0"/>
    </w:pPr>
  </w:style>
  <w:style w:type="paragraph" w:customStyle="1" w:styleId="FHCWToDoFett">
    <w:name w:val="FHCW_ToDo_Fett"/>
    <w:basedOn w:val="FHCWText"/>
    <w:link w:val="FHCWToDoFettZchn"/>
    <w:rsid w:val="00C32C12"/>
    <w:pPr>
      <w:ind w:left="2410"/>
      <w:contextualSpacing/>
    </w:pPr>
    <w:rPr>
      <w:b/>
    </w:rPr>
  </w:style>
  <w:style w:type="character" w:customStyle="1" w:styleId="FHCWToDoFettZchn">
    <w:name w:val="FHCW_ToDo_Fett Zchn"/>
    <w:basedOn w:val="DefaultParagraphFont"/>
    <w:link w:val="FHCWToDoFett"/>
    <w:rsid w:val="00C32C12"/>
    <w:rPr>
      <w:rFonts w:ascii="Verdana" w:eastAsia="Times" w:hAnsi="Verdana"/>
      <w:b/>
      <w:sz w:val="18"/>
      <w:lang w:eastAsia="de-DE"/>
    </w:rPr>
  </w:style>
  <w:style w:type="paragraph" w:customStyle="1" w:styleId="FHCWToDo">
    <w:name w:val="FHCW_ToDo"/>
    <w:basedOn w:val="FHCWToDoFett"/>
    <w:rsid w:val="00C32C12"/>
    <w:rPr>
      <w:b w:val="0"/>
    </w:rPr>
  </w:style>
  <w:style w:type="paragraph" w:customStyle="1" w:styleId="FHCWTrennlinie">
    <w:name w:val="FHCW_Trennlinie"/>
    <w:next w:val="FHCWText"/>
    <w:rsid w:val="00C32C12"/>
    <w:pPr>
      <w:pBdr>
        <w:bottom w:val="single" w:sz="4" w:space="1" w:color="auto"/>
      </w:pBdr>
      <w:spacing w:after="369" w:line="260" w:lineRule="exact"/>
      <w:ind w:left="-306" w:right="113"/>
      <w:jc w:val="both"/>
    </w:pPr>
    <w:rPr>
      <w:rFonts w:ascii="Verdana" w:hAnsi="Verdana"/>
      <w:sz w:val="18"/>
      <w:lang w:eastAsia="de-DE"/>
    </w:rPr>
  </w:style>
  <w:style w:type="paragraph" w:customStyle="1" w:styleId="FHCWZitat">
    <w:name w:val="FHCW_Zitat"/>
    <w:basedOn w:val="FHCWText"/>
    <w:qFormat/>
    <w:rsid w:val="00C32C12"/>
    <w:rPr>
      <w:i/>
    </w:rPr>
  </w:style>
  <w:style w:type="paragraph" w:styleId="Footer">
    <w:name w:val="footer"/>
    <w:basedOn w:val="Normal"/>
    <w:link w:val="FooterChar"/>
    <w:uiPriority w:val="99"/>
    <w:rsid w:val="00C32C12"/>
    <w:pPr>
      <w:tabs>
        <w:tab w:val="center" w:pos="4536"/>
        <w:tab w:val="right" w:pos="9072"/>
      </w:tabs>
      <w:spacing w:after="80" w:line="260" w:lineRule="exact"/>
      <w:ind w:left="227" w:hanging="227"/>
      <w:jc w:val="both"/>
    </w:pPr>
    <w:rPr>
      <w:rFonts w:ascii="Verdana" w:eastAsia="Times" w:hAnsi="Verdana"/>
      <w:sz w:val="18"/>
      <w:szCs w:val="20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9C7C65"/>
    <w:rPr>
      <w:rFonts w:ascii="Verdana" w:eastAsia="Times" w:hAnsi="Verdana"/>
      <w:sz w:val="18"/>
      <w:lang w:val="de-DE" w:eastAsia="de-DE"/>
    </w:rPr>
  </w:style>
  <w:style w:type="character" w:styleId="Emphasis">
    <w:name w:val="Emphasis"/>
    <w:basedOn w:val="DefaultParagraphFont"/>
    <w:qFormat/>
    <w:rsid w:val="00C32C12"/>
    <w:rPr>
      <w:i/>
      <w:iCs/>
    </w:rPr>
  </w:style>
  <w:style w:type="character" w:styleId="Hyperlink">
    <w:name w:val="Hyperlink"/>
    <w:basedOn w:val="DefaultParagraphFont"/>
    <w:uiPriority w:val="99"/>
    <w:rsid w:val="00C32C1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C32C12"/>
    <w:pPr>
      <w:keepLines/>
      <w:spacing w:before="480" w:after="0" w:line="276" w:lineRule="auto"/>
      <w:ind w:left="0" w:firstLine="0"/>
      <w:jc w:val="left"/>
      <w:outlineLvl w:val="9"/>
    </w:pPr>
    <w:rPr>
      <w:rFonts w:ascii="Cambria" w:eastAsia="Times New Roman" w:hAnsi="Cambria"/>
      <w:bCs/>
      <w:color w:val="365F91"/>
      <w:kern w:val="0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C32C12"/>
    <w:pPr>
      <w:tabs>
        <w:tab w:val="center" w:pos="4536"/>
        <w:tab w:val="right" w:pos="9072"/>
      </w:tabs>
      <w:spacing w:after="80" w:line="260" w:lineRule="exact"/>
      <w:ind w:left="227" w:hanging="227"/>
      <w:jc w:val="both"/>
    </w:pPr>
    <w:rPr>
      <w:rFonts w:ascii="Verdana" w:eastAsia="Times" w:hAnsi="Verdana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9C7C65"/>
    <w:rPr>
      <w:rFonts w:ascii="Verdana" w:eastAsia="Times" w:hAnsi="Verdana"/>
      <w:sz w:val="18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C32C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C7C65"/>
    <w:rPr>
      <w:rFonts w:ascii="Tahoma" w:eastAsia="Times" w:hAnsi="Tahoma" w:cs="Tahoma"/>
      <w:sz w:val="16"/>
      <w:szCs w:val="16"/>
      <w:lang w:val="de-DE" w:eastAsia="de-DE"/>
    </w:rPr>
  </w:style>
  <w:style w:type="paragraph" w:styleId="NormalWeb">
    <w:name w:val="Normal (Web)"/>
    <w:basedOn w:val="Normal"/>
    <w:rsid w:val="00C32C12"/>
    <w:pPr>
      <w:spacing w:before="100" w:beforeAutospacing="1" w:after="100" w:afterAutospacing="1"/>
    </w:pPr>
    <w:rPr>
      <w:rFonts w:ascii="Times New Roman" w:hAnsi="Times New Roman"/>
    </w:rPr>
  </w:style>
  <w:style w:type="table" w:styleId="TableGrid">
    <w:name w:val="Table Grid"/>
    <w:basedOn w:val="TableNormal"/>
    <w:rsid w:val="00C32C12"/>
    <w:pPr>
      <w:spacing w:line="260" w:lineRule="exact"/>
    </w:pPr>
    <w:rPr>
      <w:rFonts w:ascii="Verdana" w:eastAsia="Times" w:hAnsi="Verdana"/>
    </w:rPr>
    <w:tblPr/>
  </w:style>
  <w:style w:type="paragraph" w:styleId="BodyText">
    <w:name w:val="Body Text"/>
    <w:basedOn w:val="Normal"/>
    <w:link w:val="BodyTextChar"/>
    <w:rsid w:val="00C32C12"/>
    <w:pPr>
      <w:spacing w:after="80"/>
      <w:ind w:left="227" w:hanging="227"/>
      <w:jc w:val="both"/>
    </w:pPr>
    <w:rPr>
      <w:rFonts w:ascii="Verdana" w:hAnsi="Verdana" w:cs="Arial"/>
      <w:sz w:val="18"/>
      <w:lang w:eastAsia="de-AT"/>
    </w:rPr>
  </w:style>
  <w:style w:type="character" w:customStyle="1" w:styleId="BodyTextChar">
    <w:name w:val="Body Text Char"/>
    <w:basedOn w:val="DefaultParagraphFont"/>
    <w:link w:val="BodyText"/>
    <w:rsid w:val="00C32C12"/>
    <w:rPr>
      <w:rFonts w:ascii="Verdana" w:hAnsi="Verdana" w:cs="Arial"/>
      <w:sz w:val="18"/>
      <w:szCs w:val="24"/>
    </w:rPr>
  </w:style>
  <w:style w:type="paragraph" w:styleId="TOC1">
    <w:name w:val="toc 1"/>
    <w:basedOn w:val="FHCWText"/>
    <w:next w:val="FHCWText"/>
    <w:uiPriority w:val="39"/>
    <w:qFormat/>
    <w:rsid w:val="00C32C12"/>
    <w:pPr>
      <w:tabs>
        <w:tab w:val="left" w:pos="440"/>
        <w:tab w:val="right" w:leader="dot" w:pos="9479"/>
      </w:tabs>
    </w:pPr>
  </w:style>
  <w:style w:type="paragraph" w:styleId="TOC2">
    <w:name w:val="toc 2"/>
    <w:basedOn w:val="FHCWText"/>
    <w:next w:val="FHCWText"/>
    <w:uiPriority w:val="39"/>
    <w:qFormat/>
    <w:rsid w:val="00C32C12"/>
    <w:pPr>
      <w:tabs>
        <w:tab w:val="left" w:pos="794"/>
        <w:tab w:val="right" w:leader="dot" w:pos="9480"/>
      </w:tabs>
      <w:ind w:left="227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32C12"/>
    <w:pPr>
      <w:spacing w:after="100" w:line="276" w:lineRule="auto"/>
      <w:ind w:left="440"/>
    </w:pPr>
    <w:rPr>
      <w:rFonts w:ascii="Calibri" w:hAnsi="Calibri"/>
      <w:sz w:val="22"/>
      <w:szCs w:val="22"/>
      <w:lang w:val="de-DE" w:eastAsia="en-US"/>
    </w:rPr>
  </w:style>
  <w:style w:type="paragraph" w:customStyle="1" w:styleId="FHCWBetreff">
    <w:name w:val="FHCW_Betreff"/>
    <w:basedOn w:val="FHCWText"/>
    <w:rsid w:val="005B4097"/>
    <w:pPr>
      <w:spacing w:line="260" w:lineRule="exact"/>
    </w:pPr>
    <w:rPr>
      <w:b/>
      <w:szCs w:val="18"/>
    </w:rPr>
  </w:style>
  <w:style w:type="paragraph" w:customStyle="1" w:styleId="FHCWDatumseingabe">
    <w:name w:val="FHCW_Datumseingabe"/>
    <w:basedOn w:val="FHCWText"/>
    <w:rsid w:val="00C96B97"/>
    <w:pPr>
      <w:spacing w:before="3710"/>
      <w:jc w:val="right"/>
    </w:pPr>
    <w:rPr>
      <w:rFonts w:eastAsia="Times New Roman"/>
      <w:szCs w:val="18"/>
    </w:rPr>
  </w:style>
  <w:style w:type="paragraph" w:customStyle="1" w:styleId="FHCWProtFu">
    <w:name w:val="FHCW_Prot_Fuß"/>
    <w:rsid w:val="009421A4"/>
    <w:rPr>
      <w:rFonts w:asciiTheme="minorHAnsi" w:eastAsia="Times" w:hAnsiTheme="minorHAnsi"/>
      <w:color w:val="4C4C4C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.paukovits\AppData\Roaming\Microsoft\Templates\Musterbrief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xtkörper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F9656E154CB14B88D5539594A49E65" ma:contentTypeVersion="5" ma:contentTypeDescription="Ein neues Dokument erstellen." ma:contentTypeScope="" ma:versionID="e5f39cde5cdbae055e9951e4ad06bca6">
  <xsd:schema xmlns:xsd="http://www.w3.org/2001/XMLSchema" xmlns:xs="http://www.w3.org/2001/XMLSchema" xmlns:p="http://schemas.microsoft.com/office/2006/metadata/properties" xmlns:ns2="4e1f8463-6a74-4219-9042-83052c094ba5" targetNamespace="http://schemas.microsoft.com/office/2006/metadata/properties" ma:root="true" ma:fieldsID="9a0f06d9652b20b54bcc53d3ce393eab" ns2:_="">
    <xsd:import namespace="4e1f8463-6a74-4219-9042-83052c094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f8463-6a74-4219-9042-83052c094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74BCB5-C709-424C-817D-BAFB1AC6B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D5607C-487A-4692-A7F1-44FB7D68D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B42BDA-4BBD-45B6-8BBA-EACD0AF22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f8463-6a74-4219-9042-83052c094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29AA98-C2DB-4F5D-B049-2A77691C74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Musterbrief.dotx</Template>
  <TotalTime>0</TotalTime>
  <Pages>1</Pages>
  <Words>209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Fh-Campuswien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Bozsing Marion</dc:creator>
  <cp:lastModifiedBy>Rauch Ursula</cp:lastModifiedBy>
  <cp:revision>3</cp:revision>
  <cp:lastPrinted>2023-07-12T21:01:00Z</cp:lastPrinted>
  <dcterms:created xsi:type="dcterms:W3CDTF">2023-07-12T21:00:00Z</dcterms:created>
  <dcterms:modified xsi:type="dcterms:W3CDTF">2023-07-12T21:08:00Z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0x010100CEF9656E154CB14B88D5539594A49E65</vt:lpwstr>
  </property>
</Properties>
</file>